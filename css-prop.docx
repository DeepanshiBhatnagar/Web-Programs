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png" ContentType="image/png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24.542322pt;margin-top:58.626968pt;width:670.915942pt;height:226.942913pt;mso-position-horizontal-relative:page;mso-position-vertical-relative:page;z-index:-1417" coordorigin="491,1173" coordsize="13418,4539">
            <v:group style="position:absolute;left:491;top:1173;width:13418;height:3232" coordorigin="491,1173" coordsize="13418,3232">
              <v:shape style="position:absolute;left:491;top:1173;width:13418;height:3232" coordorigin="491,1173" coordsize="13418,3232" path="m491,1173l13909,1173,13909,4405,491,4405,491,1173e" filled="t" fillcolor="#000000" stroked="f">
                <v:path arrowok="t"/>
                <v:fill/>
              </v:shape>
            </v:group>
            <v:group style="position:absolute;left:491;top:4463;width:13418;height:1248" coordorigin="491,4463" coordsize="13418,1248">
              <v:shape style="position:absolute;left:491;top:4463;width:13418;height:1248" coordorigin="491,4463" coordsize="13418,1248" path="m491,4463l13909,4463,13909,5711,491,5711,491,4463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23" w:lineRule="exact"/>
        <w:ind w:left="21" w:right="1488"/>
        <w:jc w:val="center"/>
        <w:tabs>
          <w:tab w:pos="5220" w:val="left"/>
          <w:tab w:pos="7820" w:val="left"/>
        </w:tabs>
        <w:rPr>
          <w:rFonts w:ascii="Arial" w:hAnsi="Arial" w:cs="Arial" w:eastAsia="Arial"/>
          <w:sz w:val="104"/>
          <w:szCs w:val="104"/>
        </w:rPr>
      </w:pPr>
      <w:rPr/>
      <w:r>
        <w:rPr>
          <w:rFonts w:ascii="Arial" w:hAnsi="Arial" w:cs="Arial" w:eastAsia="Arial"/>
          <w:sz w:val="104"/>
          <w:szCs w:val="104"/>
        </w:rPr>
        <w:t>Cascading</w:t>
        <w:tab/>
      </w:r>
      <w:r>
        <w:rPr>
          <w:rFonts w:ascii="Arial" w:hAnsi="Arial" w:cs="Arial" w:eastAsia="Arial"/>
          <w:sz w:val="104"/>
          <w:szCs w:val="104"/>
          <w:spacing w:val="0"/>
          <w:w w:val="100"/>
        </w:rPr>
        <w:t>Style</w:t>
      </w:r>
      <w:r>
        <w:rPr>
          <w:rFonts w:ascii="Arial" w:hAnsi="Arial" w:cs="Arial" w:eastAsia="Arial"/>
          <w:sz w:val="104"/>
          <w:szCs w:val="104"/>
          <w:spacing w:val="0"/>
          <w:w w:val="100"/>
        </w:rPr>
        <w:tab/>
      </w:r>
      <w:r>
        <w:rPr>
          <w:rFonts w:ascii="Arial" w:hAnsi="Arial" w:cs="Arial" w:eastAsia="Arial"/>
          <w:sz w:val="104"/>
          <w:szCs w:val="104"/>
          <w:spacing w:val="0"/>
          <w:w w:val="99"/>
        </w:rPr>
        <w:t>Sheets</w:t>
      </w:r>
      <w:r>
        <w:rPr>
          <w:rFonts w:ascii="Arial" w:hAnsi="Arial" w:cs="Arial" w:eastAsia="Arial"/>
          <w:sz w:val="104"/>
          <w:szCs w:val="104"/>
          <w:spacing w:val="0"/>
          <w:w w:val="100"/>
        </w:rPr>
      </w:r>
    </w:p>
    <w:p>
      <w:pPr>
        <w:spacing w:before="49" w:after="0" w:line="240" w:lineRule="auto"/>
        <w:ind w:left="4127" w:right="5589"/>
        <w:jc w:val="center"/>
        <w:rPr>
          <w:rFonts w:ascii="Arial" w:hAnsi="Arial" w:cs="Arial" w:eastAsia="Arial"/>
          <w:sz w:val="104"/>
          <w:szCs w:val="104"/>
        </w:rPr>
      </w:pPr>
      <w:rPr/>
      <w:r>
        <w:rPr>
          <w:rFonts w:ascii="Arial" w:hAnsi="Arial" w:cs="Arial" w:eastAsia="Arial"/>
          <w:sz w:val="104"/>
          <w:szCs w:val="104"/>
          <w:spacing w:val="0"/>
          <w:w w:val="99"/>
        </w:rPr>
        <w:t>(CSS)</w:t>
      </w:r>
      <w:r>
        <w:rPr>
          <w:rFonts w:ascii="Arial" w:hAnsi="Arial" w:cs="Arial" w:eastAsia="Arial"/>
          <w:sz w:val="104"/>
          <w:szCs w:val="10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66" w:right="4627"/>
        <w:jc w:val="center"/>
        <w:rPr>
          <w:rFonts w:ascii="Arial" w:hAnsi="Arial" w:cs="Arial" w:eastAsia="Arial"/>
          <w:sz w:val="56"/>
          <w:szCs w:val="56"/>
        </w:rPr>
      </w:pPr>
      <w:rPr/>
      <w:r>
        <w:rPr>
          <w:rFonts w:ascii="Arial" w:hAnsi="Arial" w:cs="Arial" w:eastAsia="Arial"/>
          <w:sz w:val="56"/>
          <w:szCs w:val="56"/>
          <w:color w:val="595959"/>
          <w:spacing w:val="0"/>
          <w:w w:val="100"/>
        </w:rPr>
        <w:t>Mendel</w:t>
      </w:r>
      <w:r>
        <w:rPr>
          <w:rFonts w:ascii="Arial" w:hAnsi="Arial" w:cs="Arial" w:eastAsia="Arial"/>
          <w:sz w:val="56"/>
          <w:szCs w:val="5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56"/>
          <w:szCs w:val="56"/>
          <w:color w:val="595959"/>
          <w:spacing w:val="0"/>
          <w:w w:val="100"/>
        </w:rPr>
        <w:t>Rosenblum</w:t>
      </w:r>
      <w:r>
        <w:rPr>
          <w:rFonts w:ascii="Arial" w:hAnsi="Arial" w:cs="Arial" w:eastAsia="Arial"/>
          <w:sz w:val="56"/>
          <w:szCs w:val="56"/>
          <w:color w:val="000000"/>
          <w:spacing w:val="0"/>
          <w:w w:val="100"/>
        </w:rPr>
      </w:r>
    </w:p>
    <w:p>
      <w:pPr>
        <w:jc w:val="center"/>
        <w:spacing w:after="0"/>
        <w:sectPr>
          <w:pgMar w:footer="505" w:top="720" w:bottom="700" w:left="1560" w:right="80"/>
          <w:footerReference w:type="default" r:id="rId5"/>
          <w:type w:val="continuous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What</w:t>
      </w:r>
      <w:r>
        <w:rPr>
          <w:rFonts w:ascii="Arial" w:hAnsi="Arial" w:cs="Arial" w:eastAsia="Arial"/>
          <w:sz w:val="36"/>
          <w:szCs w:val="36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font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type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size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does</w:t>
      </w:r>
      <w:r>
        <w:rPr>
          <w:rFonts w:ascii="Arial" w:hAnsi="Arial" w:cs="Arial" w:eastAsia="Arial"/>
          <w:sz w:val="36"/>
          <w:szCs w:val="36"/>
          <w:color w:val="595959"/>
          <w:spacing w:val="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&lt;h1&gt;Introduction&lt;/h1&gt;</w:t>
      </w:r>
      <w:r>
        <w:rPr>
          <w:rFonts w:ascii="Consolas" w:hAnsi="Consolas" w:cs="Consolas" w:eastAsia="Consolas"/>
          <w:sz w:val="36"/>
          <w:szCs w:val="36"/>
          <w:color w:val="595959"/>
          <w:spacing w:val="-4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generate?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9" w:lineRule="auto"/>
        <w:ind w:left="246" w:right="1262" w:firstLine="7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Answer: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default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from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browser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(HTML</w:t>
      </w:r>
      <w:r>
        <w:rPr>
          <w:rFonts w:ascii="Arial" w:hAnsi="Arial" w:cs="Arial" w:eastAsia="Arial"/>
          <w:sz w:val="36"/>
          <w:szCs w:val="36"/>
          <w:color w:val="595959"/>
          <w:spacing w:val="-2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tells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36"/>
          <w:szCs w:val="36"/>
          <w:color w:val="595959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browser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ho</w:t>
      </w:r>
      <w:r>
        <w:rPr>
          <w:rFonts w:ascii="Arial" w:hAnsi="Arial" w:cs="Arial" w:eastAsia="Arial"/>
          <w:sz w:val="36"/>
          <w:szCs w:val="36"/>
          <w:color w:val="595959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Early</w:t>
      </w:r>
      <w:r>
        <w:rPr>
          <w:rFonts w:ascii="Arial" w:hAnsi="Arial" w:cs="Arial" w:eastAsia="Arial"/>
          <w:sz w:val="36"/>
          <w:szCs w:val="36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HTML</w:t>
      </w:r>
      <w:r>
        <w:rPr>
          <w:rFonts w:ascii="Arial" w:hAnsi="Arial" w:cs="Arial" w:eastAsia="Arial"/>
          <w:sz w:val="36"/>
          <w:szCs w:val="36"/>
          <w:color w:val="595959"/>
          <w:spacing w:val="-2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Override</w:t>
      </w:r>
      <w:r>
        <w:rPr>
          <w:rFonts w:ascii="Arial" w:hAnsi="Arial" w:cs="Arial" w:eastAsia="Arial"/>
          <w:sz w:val="36"/>
          <w:szCs w:val="36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defaults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with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attributes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7" w:after="0" w:line="240" w:lineRule="auto"/>
        <w:ind w:left="96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&lt;table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border="2"</w:t>
      </w:r>
      <w:r>
        <w:rPr>
          <w:rFonts w:ascii="Consolas" w:hAnsi="Consolas" w:cs="Consolas" w:eastAsia="Consolas"/>
          <w:sz w:val="36"/>
          <w:szCs w:val="36"/>
          <w:color w:val="595959"/>
          <w:spacing w:val="-2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bordercolor="black"&gt;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Style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sheets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were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added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this: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Specify</w:t>
      </w:r>
      <w:r>
        <w:rPr>
          <w:rFonts w:ascii="Arial" w:hAnsi="Arial" w:cs="Arial" w:eastAsia="Arial"/>
          <w:sz w:val="36"/>
          <w:szCs w:val="36"/>
          <w:color w:val="595959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style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rather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than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browser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default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6" w:lineRule="exact"/>
        <w:ind w:left="96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24.543306pt;margin-top:-250.146225pt;width:670.913383pt;height:269.007873pt;mso-position-horizontal-relative:page;mso-position-vertical-relative:paragraph;z-index:-1415" coordorigin="491,-5003" coordsize="13418,5380">
            <v:shape style="position:absolute;left:491;top:-5003;width:13418;height:5380" coordorigin="491,-5003" coordsize="13418,5380" path="m491,-5003l13909,-5003,13909,377,491,377,491,-5003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Not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have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code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styling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every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element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5542" w:right="-20"/>
        <w:jc w:val="left"/>
        <w:tabs>
          <w:tab w:pos="135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39.525162pt;margin-top:-8.016187pt;width:238.110235pt;height:30.992126pt;mso-position-horizontal-relative:page;mso-position-vertical-relative:paragraph;z-index:-1416" coordorigin="4791,-160" coordsize="4762,620">
            <v:shape style="position:absolute;left:4791;top:-160;width:4762;height:620" coordorigin="4791,-160" coordsize="4762,620" path="m4791,-160l9553,-160,9553,460,4791,460,4791,-16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1.293308pt;margin-top:7.13538pt;width:.1pt;height:11.894527pt;mso-position-horizontal-relative:page;mso-position-vertical-relative:paragraph;z-index:-1414" coordorigin="626,143" coordsize="2,238">
            <v:shape style="position:absolute;left:626;top:143;width:2;height:238" coordorigin="626,143" coordsize="0,238" path="m626,143l626,381,626,143x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67.12262pt;margin-top:-8.016836pt;width:43.204724pt;height:30.992126pt;mso-position-horizontal-relative:page;mso-position-vertical-relative:paragraph;z-index:-1413" coordorigin="13342,-160" coordsize="864,620">
            <v:shape style="position:absolute;left:13342;top:-160;width:864;height:620" coordorigin="13342,-160" coordsize="864,620" path="m13342,-160l14207,-160,14207,460,13342,460,13342,-160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CS142</w:t>
      </w:r>
      <w:r>
        <w:rPr>
          <w:rFonts w:ascii="Arial" w:hAnsi="Arial" w:cs="Arial" w:eastAsia="Arial"/>
          <w:sz w:val="20"/>
          <w:szCs w:val="20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Lecture</w:t>
      </w:r>
      <w:r>
        <w:rPr>
          <w:rFonts w:ascii="Arial" w:hAnsi="Arial" w:cs="Arial" w:eastAsia="Arial"/>
          <w:sz w:val="20"/>
          <w:szCs w:val="20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Notes</w:t>
      </w:r>
      <w:r>
        <w:rPr>
          <w:rFonts w:ascii="Arial" w:hAnsi="Arial" w:cs="Arial" w:eastAsia="Arial"/>
          <w:sz w:val="20"/>
          <w:szCs w:val="20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CSS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0" w:top="1600" w:bottom="0" w:left="380" w:right="220"/>
          <w:headerReference w:type="default" r:id="rId6"/>
          <w:footerReference w:type="default" r:id="rId7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3306pt;margin-top:90.746063pt;width:670.913383pt;height:269.007873pt;mso-position-horizontal-relative:page;mso-position-vertical-relative:page;z-index:-1412" coordorigin="491,1815" coordsize="13418,5380">
            <v:shape style="position:absolute;left:491;top:1815;width:13418;height:5380" coordorigin="491,1815" coordsize="13418,5380" path="m491,1815l13909,1815,13909,7195,491,7195,491,1815e" filled="t" fillcolor="#000000" stroked="f">
              <v:path arrowok="t"/>
              <v:fill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Content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(what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display)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HTML</w:t>
      </w:r>
      <w:r>
        <w:rPr>
          <w:rFonts w:ascii="Arial" w:hAnsi="Arial" w:cs="Arial" w:eastAsia="Arial"/>
          <w:sz w:val="36"/>
          <w:szCs w:val="36"/>
          <w:color w:val="595959"/>
          <w:spacing w:val="-2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files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2" w:lineRule="auto"/>
        <w:ind w:left="246" w:right="105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Formatting</w:t>
      </w:r>
      <w:r>
        <w:rPr>
          <w:rFonts w:ascii="Arial" w:hAnsi="Arial" w:cs="Arial" w:eastAsia="Arial"/>
          <w:sz w:val="36"/>
          <w:szCs w:val="36"/>
          <w:color w:val="595959"/>
          <w:spacing w:val="-1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information</w:t>
      </w:r>
      <w:r>
        <w:rPr>
          <w:rFonts w:ascii="Arial" w:hAnsi="Arial" w:cs="Arial" w:eastAsia="Arial"/>
          <w:sz w:val="36"/>
          <w:szCs w:val="36"/>
          <w:color w:val="595959"/>
          <w:spacing w:val="-1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(how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display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it)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separate</w:t>
      </w:r>
      <w:r>
        <w:rPr>
          <w:rFonts w:ascii="Arial" w:hAnsi="Arial" w:cs="Arial" w:eastAsia="Arial"/>
          <w:sz w:val="36"/>
          <w:szCs w:val="36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style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sheets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(.css</w:t>
      </w:r>
      <w:r>
        <w:rPr>
          <w:rFonts w:ascii="Arial" w:hAnsi="Arial" w:cs="Arial" w:eastAsia="Arial"/>
          <w:sz w:val="36"/>
          <w:szCs w:val="36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files).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attribute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named</w:t>
      </w:r>
      <w:r>
        <w:rPr>
          <w:rFonts w:ascii="Arial" w:hAnsi="Arial" w:cs="Arial" w:eastAsia="Arial"/>
          <w:sz w:val="36"/>
          <w:szCs w:val="36"/>
          <w:color w:val="595959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FF0000"/>
          <w:spacing w:val="0"/>
          <w:w w:val="100"/>
          <w:b/>
          <w:bCs/>
        </w:rPr>
        <w:t>class</w:t>
      </w:r>
      <w:r>
        <w:rPr>
          <w:rFonts w:ascii="Arial" w:hAnsi="Arial" w:cs="Arial" w:eastAsia="Arial"/>
          <w:sz w:val="36"/>
          <w:szCs w:val="36"/>
          <w:color w:val="FF000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link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(e.g.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&lt;span</w:t>
      </w:r>
      <w:r>
        <w:rPr>
          <w:rFonts w:ascii="Consolas" w:hAnsi="Consolas" w:cs="Consolas" w:eastAsia="Consolas"/>
          <w:sz w:val="36"/>
          <w:szCs w:val="36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class="test"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&gt;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Result: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style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information</w:t>
      </w:r>
      <w:r>
        <w:rPr>
          <w:rFonts w:ascii="Arial" w:hAnsi="Arial" w:cs="Arial" w:eastAsia="Arial"/>
          <w:sz w:val="36"/>
          <w:szCs w:val="36"/>
          <w:color w:val="595959"/>
          <w:spacing w:val="-1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once,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many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places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4" w:after="0" w:line="287" w:lineRule="auto"/>
        <w:ind w:left="966" w:right="3193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Consider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make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all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text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app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slightly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bigger?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purple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our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new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company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colo</w:t>
      </w:r>
      <w:r>
        <w:rPr>
          <w:rFonts w:ascii="Arial" w:hAnsi="Arial" w:cs="Arial" w:eastAsia="Arial"/>
          <w:sz w:val="36"/>
          <w:szCs w:val="36"/>
          <w:color w:val="595959"/>
          <w:spacing w:val="-20"/>
          <w:w w:val="100"/>
        </w:rPr>
        <w:t>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.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6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48"/>
          <w:szCs w:val="48"/>
          <w:color w:val="595959"/>
          <w:spacing w:val="-18"/>
          <w:w w:val="100"/>
          <w:b/>
          <w:bCs/>
        </w:rPr>
        <w:t>R</w:t>
      </w:r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48"/>
          <w:szCs w:val="48"/>
          <w:color w:val="595959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principle:</w:t>
      </w:r>
      <w:r>
        <w:rPr>
          <w:rFonts w:ascii="Arial" w:hAnsi="Arial" w:cs="Arial" w:eastAsia="Arial"/>
          <w:sz w:val="48"/>
          <w:szCs w:val="48"/>
          <w:color w:val="595959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Don't</w:t>
      </w:r>
      <w:r>
        <w:rPr>
          <w:rFonts w:ascii="Arial" w:hAnsi="Arial" w:cs="Arial" w:eastAsia="Arial"/>
          <w:sz w:val="48"/>
          <w:szCs w:val="48"/>
          <w:color w:val="595959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Repeat</w:t>
      </w:r>
      <w:r>
        <w:rPr>
          <w:rFonts w:ascii="Arial" w:hAnsi="Arial" w:cs="Arial" w:eastAsia="Arial"/>
          <w:sz w:val="48"/>
          <w:szCs w:val="48"/>
          <w:color w:val="595959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color w:val="595959"/>
          <w:spacing w:val="-36"/>
          <w:w w:val="100"/>
          <w:b/>
          <w:bCs/>
        </w:rPr>
        <w:t>Y</w:t>
      </w:r>
      <w:r>
        <w:rPr>
          <w:rFonts w:ascii="Arial" w:hAnsi="Arial" w:cs="Arial" w:eastAsia="Arial"/>
          <w:sz w:val="48"/>
          <w:szCs w:val="48"/>
          <w:color w:val="595959"/>
          <w:spacing w:val="0"/>
          <w:w w:val="100"/>
          <w:b/>
          <w:bCs/>
        </w:rPr>
        <w:t>ourself</w:t>
      </w:r>
      <w:r>
        <w:rPr>
          <w:rFonts w:ascii="Arial" w:hAnsi="Arial" w:cs="Arial" w:eastAsia="Arial"/>
          <w:sz w:val="48"/>
          <w:szCs w:val="48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8"/>
          <w:footerReference w:type="default" r:id="rId9"/>
          <w:pgSz w:w="14400" w:h="8100" w:orient="landscape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40" w:lineRule="exact"/>
        <w:ind w:left="2548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position w:val="-2"/>
        </w:rPr>
        <w:t>Selector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1" w:footer="0" w:top="1600" w:bottom="0" w:left="240" w:right="220"/>
          <w:headerReference w:type="default" r:id="rId10"/>
          <w:footerReference w:type="default" r:id="rId11"/>
          <w:pgSz w:w="14400" w:h="8100" w:orient="landscape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-123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</w:rPr>
        <w:t>Declaration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18" w:after="0" w:line="240" w:lineRule="auto"/>
        <w:ind w:left="107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</w:rPr>
        <w:t>Block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0" w:after="0" w:line="418" w:lineRule="exact"/>
        <w:ind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/>
        <w:br w:type="column"/>
      </w:r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  <w:position w:val="1"/>
        </w:rPr>
        <w:t>body</w:t>
      </w:r>
      <w:r>
        <w:rPr>
          <w:rFonts w:ascii="Consolas" w:hAnsi="Consolas" w:cs="Consolas" w:eastAsia="Consolas"/>
          <w:sz w:val="36"/>
          <w:szCs w:val="36"/>
          <w:color w:val="A52A2A"/>
          <w:spacing w:val="-8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  <w:position w:val="1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73" w:after="0" w:line="240" w:lineRule="auto"/>
        <w:ind w:left="792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font-family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2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Tahoma,</w:t>
      </w:r>
      <w:r>
        <w:rPr>
          <w:rFonts w:ascii="Consolas" w:hAnsi="Consolas" w:cs="Consolas" w:eastAsia="Consolas"/>
          <w:sz w:val="36"/>
          <w:szCs w:val="36"/>
          <w:color w:val="0000CD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Arial,</w:t>
      </w:r>
      <w:r>
        <w:rPr>
          <w:rFonts w:ascii="Consolas" w:hAnsi="Consolas" w:cs="Consolas" w:eastAsia="Consolas"/>
          <w:sz w:val="36"/>
          <w:szCs w:val="36"/>
          <w:color w:val="0000CD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sans-seri</w:t>
      </w:r>
      <w:r>
        <w:rPr>
          <w:rFonts w:ascii="Consolas" w:hAnsi="Consolas" w:cs="Consolas" w:eastAsia="Consolas"/>
          <w:sz w:val="36"/>
          <w:szCs w:val="36"/>
          <w:color w:val="0000CD"/>
          <w:spacing w:val="1"/>
          <w:w w:val="100"/>
        </w:rPr>
        <w:t>f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5" w:after="0" w:line="490" w:lineRule="atLeast"/>
        <w:ind w:left="792" w:right="6956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color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black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background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2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white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margin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8px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240" w:right="220"/>
          <w:cols w:num="2" w:equalWidth="0">
            <w:col w:w="2534" w:space="12"/>
            <w:col w:w="11394"/>
          </w:cols>
        </w:sectPr>
      </w:pPr>
      <w:rPr/>
    </w:p>
    <w:p>
      <w:pPr>
        <w:spacing w:before="73" w:after="0" w:line="240" w:lineRule="auto"/>
        <w:ind w:left="254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543306pt;margin-top:90.746063pt;width:670.913383pt;height:307.417322pt;mso-position-horizontal-relative:page;mso-position-vertical-relative:page;z-index:-1411" type="#_x0000_t202" filled="f" stroked="f">
            <v:textbox inset="0,0,0,0">
              <w:txbxContent>
                <w:p>
                  <w:pPr>
                    <w:spacing w:before="3" w:after="0" w:line="120" w:lineRule="exact"/>
                    <w:jc w:val="left"/>
                    <w:rPr>
                      <w:sz w:val="12"/>
                      <w:szCs w:val="12"/>
                    </w:rPr>
                  </w:pPr>
                  <w:rPr/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40" w:lineRule="auto"/>
                    <w:ind w:left="5396" w:right="5433"/>
                    <w:jc w:val="center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100"/>
                    </w:rPr>
                    <w:t>CS142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-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100"/>
                    </w:rPr>
                    <w:t>Lecture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-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100"/>
                    </w:rPr>
                    <w:t>Notes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100"/>
                    </w:rPr>
                    <w:t> 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99"/>
                    </w:rPr>
                    <w:t>CSS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10.579724pt;margin-top:90.744095pt;width:699.748619pt;height:307.432085pt;mso-position-horizontal-relative:page;mso-position-vertical-relative:page;z-index:-1410" coordorigin="212,1815" coordsize="13995,6149">
            <v:group style="position:absolute;left:491;top:7344;width:4300;height:620" coordorigin="491,7344" coordsize="4300,620">
              <v:shape style="position:absolute;left:491;top:7344;width:4300;height:620" coordorigin="491,7344" coordsize="4300,620" path="m491,7344l4791,7344,4791,7964,491,7964,491,7344xe" filled="t" fillcolor="#000000" stroked="f">
                <v:path arrowok="t"/>
                <v:fill/>
              </v:shape>
            </v:group>
            <v:group style="position:absolute;left:491;top:1815;width:13418;height:6148" coordorigin="491,1815" coordsize="13418,6148">
              <v:shape style="position:absolute;left:491;top:1815;width:13418;height:6148" coordorigin="491,1815" coordsize="13418,6148" path="m491,1815l13909,1815,13909,7963,491,7963,491,1815e" filled="t" fillcolor="#000000" stroked="f">
                <v:path arrowok="t"/>
                <v:fill/>
              </v:shape>
            </v:group>
            <v:group style="position:absolute;left:13342;top:7344;width:864;height:620" coordorigin="13342,7344" coordsize="864,620">
              <v:shape style="position:absolute;left:13342;top:7344;width:864;height:620" coordorigin="13342,7344" coordsize="864,620" path="m13342,7344l14207,7344,14207,7963,13342,7963,13342,7344e" filled="t" fillcolor="#000000" stroked="f">
                <v:path arrowok="t"/>
                <v:fill/>
              </v:shape>
            </v:group>
            <v:group style="position:absolute;left:2653;top:1815;width:2274;height:829" coordorigin="2653,1815" coordsize="2274,829">
              <v:shape style="position:absolute;left:2653;top:1815;width:2274;height:829" coordorigin="2653,1815" coordsize="2274,829" path="m2653,1815l4927,1815,4927,2644,2653,2644,2653,1815e" filled="t" fillcolor="#000000" stroked="f">
                <v:path arrowok="t"/>
                <v:fill/>
              </v:shape>
            </v:group>
            <v:group style="position:absolute;left:3047;top:2447;width:54;height:762" coordorigin="3047,2447" coordsize="54,762">
              <v:shape style="position:absolute;left:3047;top:2447;width:54;height:762" coordorigin="3047,2447" coordsize="54,762" path="m3047,2447l3101,3209e" filled="f" stroked="t" strokeweight="3.0pt" strokecolor="#000000">
                <v:path arrowok="t"/>
              </v:shape>
            </v:group>
            <v:group style="position:absolute;left:3002;top:3202;width:198;height:279" coordorigin="3002,3202" coordsize="198,279">
              <v:shape style="position:absolute;left:3002;top:3202;width:198;height:279" coordorigin="3002,3202" coordsize="198,279" path="m3120,3481l3002,3216,3200,3202,3120,3481e" filled="t" fillcolor="#000000" stroked="f">
                <v:path arrowok="t"/>
                <v:fill/>
              </v:shape>
            </v:group>
            <v:group style="position:absolute;left:3002;top:3202;width:198;height:279" coordorigin="3002,3202" coordsize="198,279">
              <v:shape style="position:absolute;left:3002;top:3202;width:198;height:279" coordorigin="3002,3202" coordsize="198,279" path="m3002,3216l3120,3481,3200,3202,3002,3216xe" filled="f" stroked="t" strokeweight="3.0pt" strokecolor="#000000">
                <v:path arrowok="t"/>
              </v:shape>
            </v:group>
            <v:group style="position:absolute;left:3253;top:6489;width:2274;height:620" coordorigin="3253,6489" coordsize="2274,620">
              <v:shape style="position:absolute;left:3253;top:6489;width:2274;height:620" coordorigin="3253,6489" coordsize="2274,620" path="m3253,6489l5526,6489,5526,7109,3253,7109,3253,6489e" filled="t" fillcolor="#000000" stroked="f">
                <v:path arrowok="t"/>
                <v:fill/>
              </v:shape>
            </v:group>
            <v:group style="position:absolute;left:3979;top:6047;width:2;height:600" coordorigin="3979,6047" coordsize="2,600">
              <v:shape style="position:absolute;left:3979;top:6047;width:2;height:600" coordorigin="3979,6047" coordsize="0,600" path="m0,0l0,0e" filled="f" stroked="t" strokeweight=".1pt" strokecolor="#000000">
                <v:path arrowok="t"/>
              </v:shape>
            </v:group>
            <v:group style="position:absolute;left:3979;top:6407;width:2;height:240" coordorigin="3979,6407" coordsize="2,240">
              <v:shape style="position:absolute;left:3979;top:6407;width:2;height:240" coordorigin="3979,6407" coordsize="0,240" path="m3979,6647l3979,6407e" filled="f" stroked="t" strokeweight="3.0pt" strokecolor="#000000">
                <v:path arrowok="t"/>
              </v:shape>
            </v:group>
            <v:group style="position:absolute;left:3880;top:6135;width:198;height:272" coordorigin="3880,6135" coordsize="198,272">
              <v:shape style="position:absolute;left:3880;top:6135;width:198;height:272" coordorigin="3880,6135" coordsize="198,272" path="m4078,6407l3880,6407,3979,6135,4078,6407e" filled="t" fillcolor="#000000" stroked="f">
                <v:path arrowok="t"/>
                <v:fill/>
              </v:shape>
            </v:group>
            <v:group style="position:absolute;left:3880;top:6135;width:198;height:272" coordorigin="3880,6135" coordsize="198,272">
              <v:shape style="position:absolute;left:3880;top:6135;width:198;height:272" coordorigin="3880,6135" coordsize="198,272" path="m4078,6407l3979,6135,3880,6407,4078,6407xe" filled="f" stroked="t" strokeweight="3.0pt" strokecolor="#000000">
                <v:path arrowok="t"/>
              </v:shape>
            </v:group>
            <v:group style="position:absolute;left:5829;top:6417;width:2274;height:620" coordorigin="5829,6417" coordsize="2274,620">
              <v:shape style="position:absolute;left:5829;top:6417;width:2274;height:620" coordorigin="5829,6417" coordsize="2274,620" path="m5829,6417l8103,6417,8103,7037,5829,7037,5829,6417e" filled="t" fillcolor="#000000" stroked="f">
                <v:path arrowok="t"/>
                <v:fill/>
              </v:shape>
            </v:group>
            <v:group style="position:absolute;left:6048;top:6315;width:410;height:317" coordorigin="6048,6315" coordsize="410,317">
              <v:shape style="position:absolute;left:6048;top:6315;width:410;height:317" coordorigin="6048,6315" coordsize="410,317" path="m6458,6632l6048,6315e" filled="f" stroked="t" strokeweight="3.0pt" strokecolor="#000000">
                <v:path arrowok="t"/>
              </v:shape>
            </v:group>
            <v:group style="position:absolute;left:5832;top:6148;width:276;height:245" coordorigin="5832,6148" coordsize="276,245">
              <v:shape style="position:absolute;left:5832;top:6148;width:276;height:245" coordorigin="5832,6148" coordsize="276,245" path="m5987,6393l5832,6148,6108,6236,5987,6393e" filled="t" fillcolor="#000000" stroked="f">
                <v:path arrowok="t"/>
                <v:fill/>
              </v:shape>
            </v:group>
            <v:group style="position:absolute;left:5832;top:6148;width:276;height:245" coordorigin="5832,6148" coordsize="276,245">
              <v:shape style="position:absolute;left:5832;top:6148;width:276;height:245" coordorigin="5832,6148" coordsize="276,245" path="m6108,6236l5832,6148,5987,6393,6108,6236xe" filled="f" stroked="t" strokeweight="3.0pt" strokecolor="#000000">
                <v:path arrowok="t"/>
              </v:shape>
            </v:group>
            <v:group style="position:absolute;left:212;top:4195;width:2836;height:1615" coordorigin="212,4195" coordsize="2836,1615">
              <v:shape style="position:absolute;left:212;top:4195;width:2836;height:1615" coordorigin="212,4195" coordsize="2836,1615" path="m212,4195l3047,4195,3047,5810,212,5810,212,4195e" filled="t" fillcolor="#000000" stroked="f">
                <v:path arrowok="t"/>
                <v:fill/>
              </v:shape>
            </v:group>
            <v:group style="position:absolute;left:2739;top:4121;width:695;height:1808" coordorigin="2739,4121" coordsize="695,1808">
              <v:shape style="position:absolute;left:2739;top:4121;width:695;height:1808" coordorigin="2739,4121" coordsize="695,1808" path="m3434,5929l3370,5928,3282,5923,3206,5915,3146,5904,3091,5880,3087,5083,3085,5078,3021,5049,2958,5038,2881,5030,2791,5026,2739,5025,2772,5025,2834,5023,2918,5017,2989,5007,3057,4991,3087,4179,3088,4174,3153,4145,3215,4134,3293,4126,3383,4122,3414,4121,3434,5929e" filled="t" fillcolor="#000000" stroked="f">
                <v:path arrowok="t"/>
                <v:fill/>
              </v:shape>
            </v:group>
            <v:group style="position:absolute;left:2739;top:4121;width:695;height:1808" coordorigin="2739,4121" coordsize="695,1808">
              <v:shape style="position:absolute;left:2739;top:4121;width:695;height:1808" coordorigin="2739,4121" coordsize="695,1808" path="m3434,5929l3370,5928,3282,5923,3206,5915,3146,5904,3091,5880,3087,5083,3085,5078,3021,5049,2958,5038,2881,5030,2791,5026,2739,5025,2772,5025,2834,5023,2918,5017,2989,5007,3057,4991,3087,4179,3088,4174,3153,4145,3215,4134,3293,4126,3383,4122,3414,4121,3434,5929e" filled="t" fillcolor="#000000" stroked="f">
                <v:path arrowok="t"/>
                <v:fill/>
              </v:shape>
            </v:group>
            <v:group style="position:absolute;left:2739;top:4121;width:695;height:1808" coordorigin="2739,4121" coordsize="695,1808">
              <v:shape style="position:absolute;left:2739;top:4121;width:695;height:1808" coordorigin="2739,4121" coordsize="695,1808" path="m3434,5929l3370,5928,3282,5923,3206,5915,3146,5904,3091,5880,3087,5083,3085,5078,3021,5049,2958,5038,2881,5030,2791,5026,2739,5025,2772,5025,2834,5023,2918,5017,2989,5007,3057,4991,3087,4179,3153,4145,3215,4134,3293,4126,3383,4122,3414,4121e" filled="f" stroked="t" strokeweight="2.25pt" strokecolor="#000000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611" w:lineRule="exact"/>
        <w:ind w:left="3148" w:right="-20"/>
        <w:jc w:val="left"/>
        <w:tabs>
          <w:tab w:pos="5720" w:val="left"/>
        </w:tabs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position w:val="-3"/>
        </w:rPr>
        <w:t>Property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48"/>
          <w:szCs w:val="48"/>
          <w:spacing w:val="-36"/>
          <w:w w:val="100"/>
          <w:position w:val="4"/>
        </w:rPr>
        <w:t>V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4"/>
        </w:rPr>
        <w:t>alue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7648" w:right="-20"/>
        <w:jc w:val="left"/>
        <w:tabs>
          <w:tab w:pos="137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-</w:t>
        <w:tab/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240" w:right="22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667.12262pt;margin-top:367.182434pt;width:43.204724pt;height:30.992126pt;mso-position-horizontal-relative:page;mso-position-vertical-relative:page;z-index:-1409" coordorigin="13342,7344" coordsize="864,620">
            <v:shape style="position:absolute;left:13342;top:7344;width:864;height:620" coordorigin="13342,7344" coordsize="864,620" path="m13342,7344l14207,7344,14207,7963,13342,7963,13342,7344e" filled="t" fillcolor="#000000" stroked="f">
              <v:path arrowok="t"/>
              <v:fill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495079pt;margin-top:14.980118pt;width:622.532478pt;height:383.195077pt;mso-position-horizontal-relative:page;mso-position-vertical-relative:page;z-index:-140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478" w:hRule="exact"/>
                    </w:trPr>
                    <w:tc>
                      <w:tcPr>
                        <w:tcW w:w="2825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2" w:after="0" w:line="170" w:lineRule="exact"/>
                          <w:jc w:val="left"/>
                          <w:rPr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spacing w:before="0" w:after="0" w:line="247" w:lineRule="auto"/>
                          <w:ind w:left="458" w:right="357" w:firstLine="454"/>
                          <w:jc w:val="left"/>
                          <w:rPr>
                            <w:rFonts w:ascii="Arial" w:hAnsi="Arial" w:cs="Arial" w:eastAsia="Arial"/>
                            <w:sz w:val="48"/>
                            <w:szCs w:val="4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CSS</w:t>
                        </w:r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Selector</w:t>
                        </w:r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622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17" w:after="0" w:line="240" w:lineRule="exact"/>
                          <w:jc w:val="left"/>
                          <w:rPr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54" w:right="1235"/>
                          <w:jc w:val="center"/>
                          <w:rPr>
                            <w:rFonts w:ascii="Arial" w:hAnsi="Arial" w:cs="Arial" w:eastAsia="Arial"/>
                            <w:sz w:val="48"/>
                            <w:szCs w:val="4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spacing w:val="0"/>
                            <w:w w:val="99"/>
                          </w:rPr>
                          <w:t>CSS</w:t>
                        </w:r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966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17" w:after="0" w:line="240" w:lineRule="exact"/>
                          <w:jc w:val="left"/>
                          <w:rPr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245" w:right="2225"/>
                          <w:jc w:val="center"/>
                          <w:rPr>
                            <w:rFonts w:ascii="Arial" w:hAnsi="Arial" w:cs="Arial" w:eastAsia="Arial"/>
                            <w:sz w:val="48"/>
                            <w:szCs w:val="4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spacing w:val="0"/>
                            <w:w w:val="99"/>
                          </w:rPr>
                          <w:t>HTML</w:t>
                        </w:r>
                        <w:r>
                          <w:rPr>
                            <w:rFonts w:ascii="Arial" w:hAnsi="Arial" w:cs="Arial" w:eastAsia="Arial"/>
                            <w:sz w:val="48"/>
                            <w:szCs w:val="4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509" w:hRule="exact"/>
                    </w:trPr>
                    <w:tc>
                      <w:tcPr>
                        <w:tcW w:w="2825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9" w:after="0" w:line="150" w:lineRule="exact"/>
                          <w:jc w:val="left"/>
                          <w:rPr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703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3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ag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name</w:t>
                        </w:r>
                      </w:p>
                    </w:tc>
                    <w:tc>
                      <w:tcPr>
                        <w:tcW w:w="3622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3" w:after="0" w:line="170" w:lineRule="exact"/>
                          <w:jc w:val="left"/>
                          <w:rPr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0"/>
                            <w:w w:val="100"/>
                            <w:b/>
                            <w:bCs/>
                          </w:rPr>
                          <w:t>h1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{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435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color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-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CD"/>
                            <w:spacing w:val="0"/>
                            <w:w w:val="100"/>
                            <w:b/>
                            <w:bCs/>
                          </w:rPr>
                          <w:t>red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;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}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966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8" w:after="0" w:line="190" w:lineRule="exact"/>
                          <w:jc w:val="left"/>
                          <w:rPr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&lt;h1&gt;Today’s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-17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Specials&lt;/h1&gt;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509" w:hRule="exact"/>
                    </w:trPr>
                    <w:tc>
                      <w:tcPr>
                        <w:tcW w:w="2825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9" w:after="0" w:line="150" w:lineRule="exact"/>
                          <w:jc w:val="left"/>
                          <w:rPr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83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Class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attribute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622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3" w:after="0" w:line="170" w:lineRule="exact"/>
                          <w:jc w:val="left"/>
                          <w:rPr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0"/>
                            <w:w w:val="100"/>
                            <w:b/>
                            <w:bCs/>
                          </w:rPr>
                          <w:t>.large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-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{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435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font-siz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FF0000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-15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CD"/>
                            <w:spacing w:val="0"/>
                            <w:w w:val="100"/>
                            <w:b/>
                            <w:bCs/>
                          </w:rPr>
                          <w:t>16pt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;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}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966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8" w:after="0" w:line="190" w:lineRule="exact"/>
                          <w:jc w:val="left"/>
                          <w:rPr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&lt;p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class="large"&gt;...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17" w:hRule="exact"/>
                    </w:trPr>
                    <w:tc>
                      <w:tcPr>
                        <w:tcW w:w="2825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13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92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3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ag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and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Class</w:t>
                        </w:r>
                      </w:p>
                    </w:tc>
                    <w:tc>
                      <w:tcPr>
                        <w:tcW w:w="3622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17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0"/>
                            <w:w w:val="100"/>
                            <w:b/>
                            <w:bCs/>
                          </w:rPr>
                          <w:t>p.large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-11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{...}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966" w:type="dxa"/>
                        <w:gridSpan w:val="2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17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&lt;p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class="large"&gt;...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15" w:hRule="exact"/>
                    </w:trPr>
                    <w:tc>
                      <w:tcPr>
                        <w:tcW w:w="2825" w:type="dxa"/>
                        <w:vMerge w:val="restart"/>
                        <w:tcBorders>
                          <w:top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8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49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Element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id</w:t>
                        </w:r>
                      </w:p>
                    </w:tc>
                    <w:tc>
                      <w:tcPr>
                        <w:tcW w:w="3622" w:type="dxa"/>
                        <w:gridSpan w:val="2"/>
                        <w:tcBorders>
                          <w:top w:val="single" w:sz="6.0" w:space="0" w:color="9E9E9E"/>
                          <w:bottom w:val="nil" w:sz="6" w:space="0" w:color="auto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2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0"/>
                            <w:w w:val="100"/>
                            <w:b/>
                            <w:bCs/>
                          </w:rPr>
                          <w:t>#p20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A52A2A"/>
                            <w:spacing w:val="-6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{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435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FF0000"/>
                            <w:spacing w:val="0"/>
                            <w:w w:val="100"/>
                            <w:b/>
                            <w:bCs/>
                          </w:rPr>
                          <w:t>font-weigh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FF0000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-18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CD"/>
                            <w:spacing w:val="0"/>
                            <w:w w:val="100"/>
                            <w:b/>
                            <w:bCs/>
                          </w:rPr>
                          <w:t>bold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;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2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1F4899"/>
                            <w:spacing w:val="0"/>
                            <w:w w:val="100"/>
                            <w:b/>
                            <w:bCs/>
                          </w:rPr>
                          <w:t>}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966" w:type="dxa"/>
                        <w:gridSpan w:val="2"/>
                        <w:tcBorders>
                          <w:top w:val="single" w:sz="6.0" w:space="0" w:color="9E9E9E"/>
                          <w:bottom w:val="nil" w:sz="6" w:space="0" w:color="auto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7" w:after="0" w:line="140" w:lineRule="exact"/>
                          <w:jc w:val="left"/>
                          <w:rPr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Consolas" w:hAnsi="Consolas" w:cs="Consolas" w:eastAsia="Consola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&lt;p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A590A"/>
                            <w:spacing w:val="0"/>
                            <w:w w:val="100"/>
                            <w:b/>
                            <w:bCs/>
                          </w:rPr>
                          <w:t>id="p20"&gt;...</w:t>
                        </w:r>
                        <w:r>
                          <w:rPr>
                            <w:rFonts w:ascii="Consolas" w:hAnsi="Consolas" w:cs="Consolas" w:eastAsia="Consolas"/>
                            <w:sz w:val="28"/>
                            <w:szCs w:val="2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1" w:hRule="exact"/>
                    </w:trPr>
                    <w:tc>
                      <w:tcPr>
                        <w:tcW w:w="2825" w:type="dxa"/>
                        <w:vMerge/>
                        <w:tcBorders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80" w:type="dxa"/>
                        <w:tcBorders>
                          <w:top w:val="nil" w:sz="6" w:space="0" w:color="auto"/>
                          <w:bottom w:val="single" w:sz="6.0" w:space="0" w:color="9E9E9E"/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bottom w:val="single" w:sz="6.0" w:space="0" w:color="9E9E9E"/>
                          <w:left w:val="nil" w:sz="6" w:space="0" w:color="auto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21" w:type="dxa"/>
                        <w:tcBorders>
                          <w:top w:val="nil" w:sz="6" w:space="0" w:color="auto"/>
                          <w:bottom w:val="single" w:sz="6.0" w:space="0" w:color="9E9E9E"/>
                          <w:left w:val="single" w:sz="6.0" w:space="0" w:color="9E9E9E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3545" w:type="dxa"/>
                        <w:tcBorders>
                          <w:top w:val="nil" w:sz="6" w:space="0" w:color="auto"/>
                          <w:bottom w:val="single" w:sz="6.0" w:space="0" w:color="9E9E9E"/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529" w:hRule="exact"/>
                    </w:trPr>
                    <w:tc>
                      <w:tcPr>
                        <w:tcW w:w="4106" w:type="dxa"/>
                        <w:gridSpan w:val="2"/>
                        <w:tcBorders>
                          <w:top w:val="single" w:sz="6.0" w:space="0" w:color="9E9E9E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762" w:type="dxa"/>
                        <w:gridSpan w:val="2"/>
                        <w:tcBorders>
                          <w:top w:val="single" w:sz="6.0" w:space="0" w:color="9E9E9E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>
                          <w:spacing w:before="95" w:after="0" w:line="240" w:lineRule="auto"/>
                          <w:ind w:left="1131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CS142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Lecture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Notes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595959"/>
                            <w:spacing w:val="0"/>
                            <w:w w:val="100"/>
                          </w:rPr>
                          <w:t>CSS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single" w:sz="6.0" w:space="0" w:color="9E9E9E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right="88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right"/>
        <w:spacing w:after="0"/>
        <w:sectPr>
          <w:pgMar w:header="0" w:footer="0" w:top="200" w:bottom="0" w:left="560" w:right="220"/>
          <w:headerReference w:type="default" r:id="rId12"/>
          <w:footerReference w:type="default" r:id="rId13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2322pt;margin-top:90.745079pt;width:670.915352pt;height:269.009842pt;mso-position-horizontal-relative:page;mso-position-vertical-relative:page;z-index:-1407" coordorigin="491,1815" coordsize="13418,5380"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4711;top:2445;width:198;height:78" coordorigin="4711,2445" coordsize="198,78">
              <v:shape style="position:absolute;left:4711;top:2445;width:198;height:78" coordorigin="4711,2445" coordsize="198,78" path="m4711,2445l4909,2445,4909,2523,4711,2523,4711,2445xe" filled="t" fillcolor="#FFFFFF" stroked="f">
                <v:path arrowok="t"/>
                <v:fill/>
              </v:shape>
            </v:group>
            <v:group style="position:absolute;left:4711;top:2523;width:198;height:422" coordorigin="4711,2523" coordsize="198,422">
              <v:shape style="position:absolute;left:4711;top:2523;width:198;height:422" coordorigin="4711,2523" coordsize="198,422" path="m4711,2523l4909,2523,4909,2945,4711,2945,4711,2523e" filled="t" fillcolor="#010000" stroked="f">
                <v:path arrowok="t"/>
                <v:fill/>
              </v:shape>
            </v:group>
            <v:group style="position:absolute;left:4909;top:2523;width:2;height:422" coordorigin="4909,2523" coordsize="2,422">
              <v:shape style="position:absolute;left:4909;top:2523;width:2;height:422" coordorigin="4909,2523" coordsize="0,422" path="m4909,2523l4909,2945,4909,2523xe" filled="t" fillcolor="#010000" stroked="f">
                <v:path arrowok="t"/>
                <v:fill/>
              </v:shape>
            </v:group>
            <v:group style="position:absolute;left:1346;top:2940;width:396;height:78" coordorigin="1346,2940" coordsize="396,78">
              <v:shape style="position:absolute;left:1346;top:2940;width:396;height:78" coordorigin="1346,2940" coordsize="396,78" path="m1346,2940l1742,2940,1742,3018,1346,3018,1346,2940xe" filled="t" fillcolor="#FFFFFF" stroked="f">
                <v:path arrowok="t"/>
                <v:fill/>
              </v:shape>
            </v:group>
            <v:group style="position:absolute;left:1346;top:3018;width:396;height:422" coordorigin="1346,3018" coordsize="396,422">
              <v:shape style="position:absolute;left:1346;top:3018;width:396;height:422" coordorigin="1346,3018" coordsize="396,422" path="m1346,3018l1742,3018,1742,3440,1346,3440,1346,3018e" filled="t" fillcolor="#000000" stroked="f">
                <v:path arrowok="t"/>
                <v:fill/>
              </v:shape>
            </v:group>
            <v:group style="position:absolute;left:1346;top:3435;width:198;height:78" coordorigin="1346,3435" coordsize="198,78">
              <v:shape style="position:absolute;left:1346;top:3435;width:198;height:78" coordorigin="1346,3435" coordsize="198,78" path="m1346,3435l1544,3435,1544,3513,1346,3513,1346,3435xe" filled="t" fillcolor="#FFFFFF" stroked="f">
                <v:path arrowok="t"/>
                <v:fill/>
              </v:shape>
            </v:group>
            <v:group style="position:absolute;left:1346;top:3513;width:198;height:422" coordorigin="1346,3513" coordsize="198,422">
              <v:shape style="position:absolute;left:1346;top:3513;width:198;height:422" coordorigin="1346,3513" coordsize="198,422" path="m1346,3513l1544,3513,1544,3935,1346,3935,1346,3513e" filled="t" fillcolor="#000000" stroked="f">
                <v:path arrowok="t"/>
                <v:fill/>
              </v:shape>
            </v:group>
            <v:group style="position:absolute;left:3325;top:4620;width:198;height:78" coordorigin="3325,4620" coordsize="198,78">
              <v:shape style="position:absolute;left:3325;top:4620;width:198;height:78" coordorigin="3325,4620" coordsize="198,78" path="m3325,4620l3523,4620,3523,4698,3325,4698,3325,4620xe" filled="t" fillcolor="#FFFFFF" stroked="f">
                <v:path arrowok="t"/>
                <v:fill/>
              </v:shape>
            </v:group>
            <v:group style="position:absolute;left:7771;top:4620;width:198;height:78" coordorigin="7771,4620" coordsize="198,78">
              <v:shape style="position:absolute;left:7771;top:4620;width:198;height:78" coordorigin="7771,4620" coordsize="198,78" path="m7771,4620l7969,4620,7969,4698,7771,4698,7771,4620xe" filled="t" fillcolor="#FFFFFF" stroked="f">
                <v:path arrowok="t"/>
                <v:fill/>
              </v:shape>
            </v:group>
            <v:group style="position:absolute;left:3325;top:4698;width:198;height:422" coordorigin="3325,4698" coordsize="198,422">
              <v:shape style="position:absolute;left:3325;top:4698;width:198;height:422" coordorigin="3325,4698" coordsize="198,422" path="m3325,4698l3523,4698,3523,5120,3325,5120,3325,4698e" filled="t" fillcolor="#010000" stroked="f">
                <v:path arrowok="t"/>
                <v:fill/>
              </v:shape>
            </v:group>
            <v:group style="position:absolute;left:4226;top:4698;width:2;height:422" coordorigin="4226,4698" coordsize="2,422">
              <v:shape style="position:absolute;left:4226;top:4698;width:2;height:422" coordorigin="4226,4698" coordsize="0,422" path="m4226,4698l4226,5120,4226,4698xe" filled="t" fillcolor="#010000" stroked="f">
                <v:path arrowok="t"/>
                <v:fill/>
              </v:shape>
            </v:group>
            <v:group style="position:absolute;left:4946;top:4698;width:2;height:422" coordorigin="4946,4698" coordsize="2,422">
              <v:shape style="position:absolute;left:4946;top:4698;width:2;height:422" coordorigin="4946,4698" coordsize="0,422" path="m4946,4698l4946,5120,4946,4698xe" filled="t" fillcolor="#010000" stroked="f">
                <v:path arrowok="t"/>
                <v:fill/>
              </v:shape>
            </v:group>
            <v:group style="position:absolute;left:5666;top:4698;width:2;height:422" coordorigin="5666,4698" coordsize="2,422">
              <v:shape style="position:absolute;left:5666;top:4698;width:2;height:422" coordorigin="5666,4698" coordsize="0,422" path="m5666,4698l5666,5120,5666,4698xe" filled="t" fillcolor="#010000" stroked="f">
                <v:path arrowok="t"/>
                <v:fill/>
              </v:shape>
            </v:group>
            <v:group style="position:absolute;left:6386;top:4698;width:2;height:422" coordorigin="6386,4698" coordsize="2,422">
              <v:shape style="position:absolute;left:6386;top:4698;width:2;height:422" coordorigin="6386,4698" coordsize="0,422" path="m6386,4698l6386,5120,6386,4698xe" filled="t" fillcolor="#010000" stroked="f">
                <v:path arrowok="t"/>
                <v:fill/>
              </v:shape>
            </v:group>
            <v:group style="position:absolute;left:7771;top:4698;width:198;height:422" coordorigin="7771,4698" coordsize="198,422">
              <v:shape style="position:absolute;left:7771;top:4698;width:198;height:422" coordorigin="7771,4698" coordsize="198,422" path="m7771,4698l7969,4698,7969,5120,7771,5120,7771,4698e" filled="t" fillcolor="#010000" stroked="f">
                <v:path arrowok="t"/>
                <v:fill/>
              </v:shape>
            </v:group>
            <v:group style="position:absolute;left:7969;top:4698;width:2;height:422" coordorigin="7969,4698" coordsize="2,422">
              <v:shape style="position:absolute;left:7969;top:4698;width:2;height:422" coordorigin="7969,4698" coordsize="0,422" path="m7969,4698l7969,5120,7969,4698xe" filled="t" fillcolor="#010000" stroked="f">
                <v:path arrowok="t"/>
                <v:fill/>
              </v:shape>
            </v:group>
            <v:group style="position:absolute;left:1346;top:5055;width:396;height:78" coordorigin="1346,5055" coordsize="396,78">
              <v:shape style="position:absolute;left:1346;top:5055;width:396;height:78" coordorigin="1346,5055" coordsize="396,78" path="m1346,5055l1742,5055,1742,5133,1346,5133,1346,5055xe" filled="t" fillcolor="#FFFFFF" stroked="f">
                <v:path arrowok="t"/>
                <v:fill/>
              </v:shape>
            </v:group>
            <v:group style="position:absolute;left:1346;top:5133;width:396;height:422" coordorigin="1346,5133" coordsize="396,422">
              <v:shape style="position:absolute;left:1346;top:5133;width:396;height:422" coordorigin="1346,5133" coordsize="396,422" path="m1346,5133l1742,5133,1742,5555,1346,5555,1346,5133e" filled="t" fillcolor="#000000" stroked="f">
                <v:path arrowok="t"/>
                <v:fill/>
              </v:shape>
            </v:group>
            <v:group style="position:absolute;left:1346;top:5490;width:198;height:78" coordorigin="1346,5490" coordsize="198,78">
              <v:shape style="position:absolute;left:1346;top:5490;width:198;height:78" coordorigin="1346,5490" coordsize="198,78" path="m1346,5490l1544,5490,1544,5568,1346,5568,1346,5490xe" filled="t" fillcolor="#FFFFFF" stroked="f">
                <v:path arrowok="t"/>
                <v:fill/>
              </v:shape>
            </v:group>
            <v:group style="position:absolute;left:6386;top:5490;width:198;height:78" coordorigin="6386,5490" coordsize="198,78">
              <v:shape style="position:absolute;left:6386;top:5490;width:198;height:78" coordorigin="6386,5490" coordsize="198,78" path="m6386,5490l6584,5490,6584,5568,6386,5568,6386,5490xe" filled="t" fillcolor="#FFFFFF" stroked="f">
                <v:path arrowok="t"/>
                <v:fill/>
              </v:shape>
            </v:group>
            <v:group style="position:absolute;left:1346;top:5568;width:198;height:422" coordorigin="1346,5568" coordsize="198,422">
              <v:shape style="position:absolute;left:1346;top:5568;width:198;height:422" coordorigin="1346,5568" coordsize="198,422" path="m1346,5568l1544,5568,1544,5990,1346,5990,1346,5568e" filled="t" fillcolor="#000000" stroked="f">
                <v:path arrowok="t"/>
                <v:fill/>
              </v:shape>
            </v:group>
            <v:group style="position:absolute;left:2066;top:5568;width:2;height:422" coordorigin="2066,5568" coordsize="2,422">
              <v:shape style="position:absolute;left:2066;top:5568;width:2;height:422" coordorigin="2066,5568" coordsize="0,422" path="m2066,5568l2066,5990,2066,5568xe" filled="t" fillcolor="#000000" stroked="f">
                <v:path arrowok="t"/>
                <v:fill/>
              </v:shape>
            </v:group>
            <v:group style="position:absolute;left:2786;top:5568;width:2;height:422" coordorigin="2786,5568" coordsize="2,422">
              <v:shape style="position:absolute;left:2786;top:5568;width:2;height:422" coordorigin="2786,5568" coordsize="0,422" path="m2786,5568l2786,5990,2786,5568xe" filled="t" fillcolor="#000000" stroked="f">
                <v:path arrowok="t"/>
                <v:fill/>
              </v:shape>
            </v:group>
            <v:group style="position:absolute;left:3506;top:5568;width:2;height:422" coordorigin="3506,5568" coordsize="2,422">
              <v:shape style="position:absolute;left:3506;top:5568;width:2;height:422" coordorigin="3506,5568" coordsize="0,422" path="m3506,5568l3506,5990,3506,5568xe" filled="t" fillcolor="#000000" stroked="f">
                <v:path arrowok="t"/>
                <v:fill/>
              </v:shape>
            </v:group>
            <v:group style="position:absolute;left:4226;top:5568;width:2;height:422" coordorigin="4226,5568" coordsize="2,422">
              <v:shape style="position:absolute;left:4226;top:5568;width:2;height:422" coordorigin="4226,5568" coordsize="0,422" path="m4226,5568l4226,5990,4226,5568xe" filled="t" fillcolor="#000000" stroked="f">
                <v:path arrowok="t"/>
                <v:fill/>
              </v:shape>
            </v:group>
            <v:group style="position:absolute;left:4946;top:5568;width:2;height:422" coordorigin="4946,5568" coordsize="2,422">
              <v:shape style="position:absolute;left:4946;top:5568;width:2;height:422" coordorigin="4946,5568" coordsize="0,422" path="m4946,5568l4946,5990,4946,5568xe" filled="t" fillcolor="#000000" stroked="f">
                <v:path arrowok="t"/>
                <v:fill/>
              </v:shape>
            </v:group>
            <v:group style="position:absolute;left:5666;top:5568;width:2;height:422" coordorigin="5666,5568" coordsize="2,422">
              <v:shape style="position:absolute;left:5666;top:5568;width:2;height:422" coordorigin="5666,5568" coordsize="0,422" path="m5666,5568l5666,5990,5666,5568xe" filled="t" fillcolor="#000000" stroked="f">
                <v:path arrowok="t"/>
                <v:fill/>
              </v:shape>
            </v:group>
            <v:group style="position:absolute;left:6386;top:5568;width:2;height:422" coordorigin="6386,5568" coordsize="2,422">
              <v:shape style="position:absolute;left:6386;top:5568;width:2;height:422" coordorigin="6386,5568" coordsize="0,422" path="m6386,5568l6386,5990,6386,5568xe" filled="t" fillcolor="#000000" stroked="f">
                <v:path arrowok="t"/>
                <v:fill/>
              </v:shape>
            </v:group>
            <v:group style="position:absolute;left:6386;top:5568;width:198;height:422" coordorigin="6386,5568" coordsize="198,422">
              <v:shape style="position:absolute;left:6386;top:5568;width:198;height:422" coordorigin="6386,5568" coordsize="198,422" path="m6386,5568l6584,5568,6584,5990,6386,5990,6386,5568e" filled="t" fillcolor="#000000" stroked="f">
                <v:path arrowok="t"/>
                <v:fill/>
              </v:shape>
            </v:group>
            <v:group style="position:absolute;left:5033;top:4505;width:2;height:1819" coordorigin="5033,4505" coordsize="2,1819">
              <v:shape style="position:absolute;left:5033;top:4505;width:2;height:1819" coordorigin="5033,4505" coordsize="0,1819" path="m0,0l0,0e" filled="f" stroked="t" strokeweight=".1pt" strokecolor="#000000">
                <v:path arrowok="t"/>
              </v:shape>
            </v:group>
            <v:group style="position:absolute;left:5033;top:4505;width:2;height:1819" coordorigin="5033,4505" coordsize="2,1819">
              <v:shape style="position:absolute;left:5033;top:4505;width:2;height:1819" coordorigin="5033,4505" coordsize="0,1819" path="m5033,4505l5033,6324e" filled="f" stroked="t" strokeweight=".75pt" strokecolor="#595959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w w:val="99"/>
          <w:b/>
          <w:bCs/>
        </w:rPr>
        <w:t>hover</w:t>
      </w:r>
      <w:r>
        <w:rPr>
          <w:rFonts w:ascii="Consolas" w:hAnsi="Consolas" w:cs="Consolas" w:eastAsia="Consolas"/>
          <w:sz w:val="36"/>
          <w:szCs w:val="36"/>
          <w:color w:val="595959"/>
          <w:spacing w:val="-9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Apply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rule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mouse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over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(e.g.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tooltip)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3" w:after="0" w:line="240" w:lineRule="auto"/>
        <w:ind w:left="96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</w:rPr>
        <w:t>p:hover,</w:t>
      </w:r>
      <w:r>
        <w:rPr>
          <w:rFonts w:ascii="Consolas" w:hAnsi="Consolas" w:cs="Consolas" w:eastAsia="Consolas"/>
          <w:sz w:val="36"/>
          <w:szCs w:val="36"/>
          <w:color w:val="A52A2A"/>
          <w:spacing w:val="-1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</w:rPr>
        <w:t>a:hover</w:t>
      </w:r>
      <w:r>
        <w:rPr>
          <w:rFonts w:ascii="Consolas" w:hAnsi="Consolas" w:cs="Consolas" w:eastAsia="Consolas"/>
          <w:sz w:val="36"/>
          <w:szCs w:val="36"/>
          <w:color w:val="A52A2A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73" w:after="0" w:line="240" w:lineRule="auto"/>
        <w:ind w:left="1362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background-color:</w:t>
      </w:r>
      <w:r>
        <w:rPr>
          <w:rFonts w:ascii="Consolas" w:hAnsi="Consolas" w:cs="Consolas" w:eastAsia="Consolas"/>
          <w:sz w:val="36"/>
          <w:szCs w:val="36"/>
          <w:color w:val="FF0000"/>
          <w:spacing w:val="-3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yellow;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73" w:after="0" w:line="240" w:lineRule="auto"/>
        <w:ind w:left="96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  <w:b/>
          <w:bCs/>
        </w:rPr>
        <w:t>a:link,</w:t>
      </w:r>
      <w:r>
        <w:rPr>
          <w:rFonts w:ascii="Consolas" w:hAnsi="Consolas" w:cs="Consolas" w:eastAsia="Consolas"/>
          <w:sz w:val="36"/>
          <w:szCs w:val="36"/>
          <w:color w:val="595959"/>
          <w:spacing w:val="-14"/>
          <w:w w:val="100"/>
          <w:b/>
          <w:bCs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99"/>
          <w:b/>
          <w:bCs/>
        </w:rPr>
        <w:t>a:visited</w:t>
      </w:r>
      <w:r>
        <w:rPr>
          <w:rFonts w:ascii="Consolas" w:hAnsi="Consolas" w:cs="Consolas" w:eastAsia="Consolas"/>
          <w:sz w:val="36"/>
          <w:szCs w:val="36"/>
          <w:color w:val="595959"/>
          <w:spacing w:val="-9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-2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Apply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rule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link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been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visited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not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visited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6"/>
          <w:w w:val="100"/>
        </w:rPr>
        <w:t>(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link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3" w:after="0" w:line="240" w:lineRule="auto"/>
        <w:ind w:left="966" w:right="-20"/>
        <w:jc w:val="left"/>
        <w:tabs>
          <w:tab w:pos="600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</w:rPr>
        <w:t>a:visited</w:t>
      </w:r>
      <w:r>
        <w:rPr>
          <w:rFonts w:ascii="Consolas" w:hAnsi="Consolas" w:cs="Consolas" w:eastAsia="Consolas"/>
          <w:sz w:val="36"/>
          <w:szCs w:val="36"/>
          <w:color w:val="A52A2A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</w:rPr>
        <w:t>a:link</w:t>
      </w:r>
      <w:r>
        <w:rPr>
          <w:rFonts w:ascii="Consolas" w:hAnsi="Consolas" w:cs="Consolas" w:eastAsia="Consolas"/>
          <w:sz w:val="36"/>
          <w:szCs w:val="36"/>
          <w:color w:val="A52A2A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362" w:right="-20"/>
        <w:jc w:val="left"/>
        <w:tabs>
          <w:tab w:pos="640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color:</w:t>
      </w:r>
      <w:r>
        <w:rPr>
          <w:rFonts w:ascii="Consolas" w:hAnsi="Consolas" w:cs="Consolas" w:eastAsia="Consolas"/>
          <w:sz w:val="36"/>
          <w:szCs w:val="36"/>
          <w:color w:val="FF0000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green;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color:</w:t>
      </w:r>
      <w:r>
        <w:rPr>
          <w:rFonts w:ascii="Consolas" w:hAnsi="Consolas" w:cs="Consolas" w:eastAsia="Consolas"/>
          <w:sz w:val="36"/>
          <w:szCs w:val="36"/>
          <w:color w:val="FF0000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blue;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966" w:right="-20"/>
        <w:jc w:val="left"/>
        <w:tabs>
          <w:tab w:pos="600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6"/>
          <w:pgMar w:header="701" w:footer="505" w:top="1600" w:bottom="700" w:left="380" w:right="80"/>
          <w:headerReference w:type="default" r:id="rId14"/>
          <w:footerReference w:type="default" r:id="rId15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3306pt;margin-top:90.746063pt;width:670.913383pt;height:269.007873pt;mso-position-horizontal-relative:page;mso-position-vertical-relative:page;z-index:-1406" coordorigin="491,1815" coordsize="13418,5380">
            <v:shape style="position:absolute;left:491;top:1815;width:13418;height:5380" coordorigin="491,1815" coordsize="13418,5380" path="m491,1815l13909,1815,13909,7195,491,7195,491,1815e" filled="t" fillcolor="#000000" stroked="f">
              <v:path arrowok="t"/>
              <v:fill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406" w:lineRule="exact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Control</w:t>
      </w:r>
      <w:r>
        <w:rPr>
          <w:rFonts w:ascii="Arial" w:hAnsi="Arial" w:cs="Arial" w:eastAsia="Arial"/>
          <w:sz w:val="36"/>
          <w:szCs w:val="36"/>
          <w:color w:val="595959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many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style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properties</w:t>
      </w:r>
      <w:r>
        <w:rPr>
          <w:rFonts w:ascii="Arial" w:hAnsi="Arial" w:cs="Arial" w:eastAsia="Arial"/>
          <w:sz w:val="36"/>
          <w:szCs w:val="36"/>
          <w:color w:val="595959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an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  <w:position w:val="-1"/>
        </w:rPr>
        <w:t>element: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48.424759" w:type="dxa"/>
      </w:tblPr>
      <w:tblGrid/>
      <w:tr>
        <w:trPr>
          <w:trHeight w:val="528" w:hRule="exact"/>
        </w:trPr>
        <w:tc>
          <w:tcPr>
            <w:tcW w:w="4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8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Coloring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766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95" w:hRule="exact"/>
        </w:trPr>
        <w:tc>
          <w:tcPr>
            <w:tcW w:w="4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8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Size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4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95" w:hRule="exact"/>
        </w:trPr>
        <w:tc>
          <w:tcPr>
            <w:tcW w:w="4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8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Position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4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95" w:hRule="exact"/>
        </w:trPr>
        <w:tc>
          <w:tcPr>
            <w:tcW w:w="4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8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6"/>
                <w:w w:val="100"/>
              </w:rPr>
              <w:t>V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isibility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4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0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8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Many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more: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(e.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2"/>
                <w:w w:val="100"/>
              </w:rPr>
              <w:t>g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.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43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99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A52A2A"/>
                <w:spacing w:val="0"/>
                <w:w w:val="100"/>
              </w:rPr>
              <w:t>p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: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4"/>
                <w:w w:val="100"/>
              </w:rPr>
              <w:t> 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{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2"/>
                <w:w w:val="100"/>
              </w:rPr>
              <w:t> </w:t>
            </w:r>
            <w:r>
              <w:rPr>
                <w:rFonts w:ascii="Consolas" w:hAnsi="Consolas" w:cs="Consolas" w:eastAsia="Consolas"/>
                <w:sz w:val="36"/>
                <w:szCs w:val="36"/>
                <w:color w:val="FF0000"/>
                <w:spacing w:val="0"/>
                <w:w w:val="100"/>
              </w:rPr>
              <w:t>text-decoration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3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99" w:right="-58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0000CD"/>
                <w:spacing w:val="0"/>
                <w:w w:val="100"/>
              </w:rPr>
              <w:t>line-through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;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26"/>
                <w:w w:val="100"/>
              </w:rPr>
              <w:t> 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})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animation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16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Must</w:t>
      </w:r>
      <w:r>
        <w:rPr>
          <w:rFonts w:ascii="Arial" w:hAnsi="Arial" w:cs="Arial" w:eastAsia="Arial"/>
          <w:sz w:val="36"/>
          <w:szCs w:val="36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ultimately</w:t>
      </w:r>
      <w:r>
        <w:rPr>
          <w:rFonts w:ascii="Arial" w:hAnsi="Arial" w:cs="Arial" w:eastAsia="Arial"/>
          <w:sz w:val="36"/>
          <w:szCs w:val="36"/>
          <w:color w:val="595959"/>
          <w:spacing w:val="-1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turn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into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red,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green,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blue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intensities</w:t>
      </w:r>
      <w:r>
        <w:rPr>
          <w:rFonts w:ascii="Arial" w:hAnsi="Arial" w:cs="Arial" w:eastAsia="Arial"/>
          <w:sz w:val="36"/>
          <w:szCs w:val="36"/>
          <w:color w:val="595959"/>
          <w:spacing w:val="-1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between</w:t>
      </w:r>
      <w:r>
        <w:rPr>
          <w:rFonts w:ascii="Arial" w:hAnsi="Arial" w:cs="Arial" w:eastAsia="Arial"/>
          <w:sz w:val="36"/>
          <w:szCs w:val="36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0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255: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Predefined</w:t>
      </w:r>
      <w:r>
        <w:rPr>
          <w:rFonts w:ascii="Arial" w:hAnsi="Arial" w:cs="Arial" w:eastAsia="Arial"/>
          <w:sz w:val="36"/>
          <w:szCs w:val="36"/>
          <w:color w:val="595959"/>
          <w:spacing w:val="-1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names: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2"/>
          <w:szCs w:val="32"/>
          <w:color w:val="595959"/>
          <w:spacing w:val="0"/>
          <w:w w:val="100"/>
        </w:rPr>
        <w:t>red</w:t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,</w:t>
      </w:r>
      <w:r>
        <w:rPr>
          <w:rFonts w:ascii="Arial" w:hAnsi="Arial" w:cs="Arial" w:eastAsia="Arial"/>
          <w:sz w:val="32"/>
          <w:szCs w:val="32"/>
          <w:color w:val="595959"/>
          <w:spacing w:val="-6"/>
          <w:w w:val="100"/>
        </w:rPr>
        <w:t> </w:t>
      </w:r>
      <w:r>
        <w:rPr>
          <w:rFonts w:ascii="Consolas" w:hAnsi="Consolas" w:cs="Consolas" w:eastAsia="Consolas"/>
          <w:sz w:val="32"/>
          <w:szCs w:val="32"/>
          <w:color w:val="595959"/>
          <w:spacing w:val="0"/>
          <w:w w:val="100"/>
        </w:rPr>
        <w:t>blue</w:t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,</w:t>
      </w:r>
      <w:r>
        <w:rPr>
          <w:rFonts w:ascii="Arial" w:hAnsi="Arial" w:cs="Arial" w:eastAsia="Arial"/>
          <w:sz w:val="32"/>
          <w:szCs w:val="32"/>
          <w:color w:val="595959"/>
          <w:spacing w:val="-8"/>
          <w:w w:val="100"/>
        </w:rPr>
        <w:t> </w:t>
      </w:r>
      <w:r>
        <w:rPr>
          <w:rFonts w:ascii="Consolas" w:hAnsi="Consolas" w:cs="Consolas" w:eastAsia="Consolas"/>
          <w:sz w:val="32"/>
          <w:szCs w:val="32"/>
          <w:color w:val="595959"/>
          <w:spacing w:val="0"/>
          <w:w w:val="100"/>
        </w:rPr>
        <w:t>green</w:t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,</w:t>
      </w:r>
      <w:r>
        <w:rPr>
          <w:rFonts w:ascii="Arial" w:hAnsi="Arial" w:cs="Arial" w:eastAsia="Arial"/>
          <w:sz w:val="32"/>
          <w:szCs w:val="32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2"/>
          <w:szCs w:val="32"/>
          <w:color w:val="595959"/>
          <w:spacing w:val="0"/>
          <w:w w:val="100"/>
        </w:rPr>
        <w:t>white</w:t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,</w:t>
      </w:r>
      <w:r>
        <w:rPr>
          <w:rFonts w:ascii="Arial" w:hAnsi="Arial" w:cs="Arial" w:eastAsia="Arial"/>
          <w:sz w:val="32"/>
          <w:szCs w:val="32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etc.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3" w:right="-20"/>
        <w:jc w:val="left"/>
        <w:tabs>
          <w:tab w:pos="96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2"/>
          <w:szCs w:val="32"/>
          <w:color w:val="595959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8-bit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hexadecimal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numbers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for</w:t>
      </w:r>
      <w:r>
        <w:rPr>
          <w:rFonts w:ascii="Arial" w:hAnsi="Arial" w:cs="Arial" w:eastAsia="Arial"/>
          <w:sz w:val="36"/>
          <w:szCs w:val="36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red,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green,</w:t>
      </w:r>
      <w:r>
        <w:rPr>
          <w:rFonts w:ascii="Arial" w:hAnsi="Arial" w:cs="Arial" w:eastAsia="Arial"/>
          <w:sz w:val="36"/>
          <w:szCs w:val="36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blue: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#ff0000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1" w:lineRule="exact"/>
        <w:ind w:left="889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32"/>
          <w:szCs w:val="32"/>
          <w:color w:val="FF0000"/>
          <w:spacing w:val="86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  <w:position w:val="-1"/>
        </w:rPr>
        <w:t>B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388" w:right="-20"/>
        <w:jc w:val="left"/>
        <w:tabs>
          <w:tab w:pos="96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782562pt;margin-top:32.08527pt;width:116.900492pt;height:43.38035pt;mso-position-horizontal-relative:page;mso-position-vertical-relative:paragraph;z-index:-1405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4" w:after="0" w:line="240" w:lineRule="exact"/>
                    <w:jc w:val="left"/>
                    <w:rPr>
                      <w:sz w:val="24"/>
                      <w:szCs w:val="24"/>
                    </w:rPr>
                  </w:pPr>
                  <w:rPr/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spacing w:before="0" w:after="0" w:line="240" w:lineRule="auto"/>
                    <w:ind w:right="-20"/>
                    <w:jc w:val="left"/>
                    <w:rPr>
                      <w:rFonts w:ascii="Consolas" w:hAnsi="Consolas" w:cs="Consolas" w:eastAsia="Consolas"/>
                      <w:sz w:val="36"/>
                      <w:szCs w:val="36"/>
                    </w:rPr>
                  </w:pPr>
                  <w:rPr/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595959"/>
                      <w:spacing w:val="0"/>
                      <w:w w:val="100"/>
                    </w:rPr>
                    <w:t>%,80%,100%)</w:t>
                  </w:r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0-255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decimal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intensities:</w:t>
      </w:r>
      <w:r>
        <w:rPr>
          <w:rFonts w:ascii="Arial" w:hAnsi="Arial" w:cs="Arial" w:eastAsia="Arial"/>
          <w:sz w:val="36"/>
          <w:szCs w:val="36"/>
          <w:color w:val="595959"/>
          <w:spacing w:val="-15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rgb(255,255,0)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17"/>
          <w:pgSz w:w="14400" w:h="8100" w:orient="landscape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-98"/>
        <w:jc w:val="left"/>
        <w:tabs>
          <w:tab w:pos="96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Percentage</w:t>
      </w:r>
      <w:r>
        <w:rPr>
          <w:rFonts w:ascii="Arial" w:hAnsi="Arial" w:cs="Arial" w:eastAsia="Arial"/>
          <w:sz w:val="36"/>
          <w:szCs w:val="36"/>
          <w:color w:val="595959"/>
          <w:spacing w:val="-1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intensities:</w:t>
      </w:r>
      <w:r>
        <w:rPr>
          <w:rFonts w:ascii="Arial" w:hAnsi="Arial" w:cs="Arial" w:eastAsia="Arial"/>
          <w:sz w:val="36"/>
          <w:szCs w:val="36"/>
          <w:color w:val="595959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rgb(80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tabs>
          <w:tab w:pos="660" w:val="left"/>
          <w:tab w:pos="1360" w:val="left"/>
        </w:tabs>
        <w:rPr>
          <w:rFonts w:ascii="Arial" w:hAnsi="Arial" w:cs="Arial" w:eastAsia="Arial"/>
          <w:sz w:val="32"/>
          <w:szCs w:val="32"/>
        </w:rPr>
      </w:pPr>
      <w:rPr/>
      <w:r>
        <w:rPr/>
        <w:br w:type="column"/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>R</w:t>
        <w:tab/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>G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>B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380" w:right="80"/>
          <w:cols w:num="2" w:equalWidth="0">
            <w:col w:w="5896" w:space="253"/>
            <w:col w:w="7791"/>
          </w:cols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/>
        <w:pict>
          <v:group style="position:absolute;margin-left:24.542322pt;margin-top:90.745079pt;width:670.915352pt;height:269.009842pt;mso-position-horizontal-relative:page;mso-position-vertical-relative:page;z-index:-1404" coordorigin="491,1815" coordsize="13418,5380"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9230;top:3933;width:381;height:235" coordorigin="9230,3933" coordsize="381,235">
              <v:shape style="position:absolute;left:9230;top:3933;width:381;height:235" coordorigin="9230,3933" coordsize="381,235" path="m9421,4167l9415,4084,9249,4050,9244,4046,9239,4034,9235,4015,9232,3991,9230,3963,9611,3933,9606,4016,9440,4050,9435,4054,9430,4066,9426,4085,9423,4109,9421,4137,9421,4167e" filled="t" fillcolor="#000000" stroked="f">
                <v:path arrowok="t"/>
                <v:fill/>
              </v:shape>
            </v:group>
            <v:group style="position:absolute;left:9230;top:3933;width:381;height:235" coordorigin="9230,3933" coordsize="381,235">
              <v:shape style="position:absolute;left:9230;top:3933;width:381;height:235" coordorigin="9230,3933" coordsize="381,235" path="m9421,4167l9415,4084,9249,4050,9244,4046,9239,4034,9235,4015,9232,3991,9230,3963,9611,3933,9606,4016,9440,4050,9435,4054,9430,4066,9426,4085,9423,4109,9421,4137,9421,4167e" filled="t" fillcolor="#000000" stroked="f">
                <v:path arrowok="t"/>
                <v:fill/>
              </v:shape>
            </v:group>
            <v:group style="position:absolute;left:9230;top:3933;width:381;height:235" coordorigin="9230,3933" coordsize="381,235">
              <v:shape style="position:absolute;left:9230;top:3933;width:381;height:235" coordorigin="9230,3933" coordsize="381,235" path="m9611,3933l9611,3964,9609,3992,9606,4016,9602,4034,9597,4046,9440,4050,9435,4054,9421,4137,9421,4167,9420,4136,9411,4066,9249,4050,9244,4046,9239,4034,9235,4015,9232,3991,9230,3963e" filled="f" stroked="t" strokeweight=".75pt" strokecolor="#FF0000">
                <v:path arrowok="t"/>
              </v:shape>
            </v:group>
            <v:group style="position:absolute;left:9644;top:3933;width:381;height:235" coordorigin="9644,3933" coordsize="381,235">
              <v:shape style="position:absolute;left:9644;top:3933;width:381;height:235" coordorigin="9644,3933" coordsize="381,235" path="m9834,4167l9828,4084,9663,4050,9658,4046,9653,4034,9649,4015,9646,3991,9644,3963,10025,3933,10019,4016,9854,4050,9848,4054,9844,4066,9840,4085,9837,4109,9835,4137,9834,4167e" filled="t" fillcolor="#000000" stroked="f">
                <v:path arrowok="t"/>
                <v:fill/>
              </v:shape>
            </v:group>
            <v:group style="position:absolute;left:9644;top:3933;width:381;height:235" coordorigin="9644,3933" coordsize="381,235">
              <v:shape style="position:absolute;left:9644;top:3933;width:381;height:235" coordorigin="9644,3933" coordsize="381,235" path="m9834,4167l9828,4084,9663,4050,9658,4046,9653,4034,9649,4015,9646,3991,9644,3963,10025,3933,10019,4016,9854,4050,9848,4054,9844,4066,9840,4085,9837,4109,9835,4137,9834,4167e" filled="t" fillcolor="#000000" stroked="f">
                <v:path arrowok="t"/>
                <v:fill/>
              </v:shape>
            </v:group>
            <v:group style="position:absolute;left:9644;top:3933;width:381;height:235" coordorigin="9644,3933" coordsize="381,235">
              <v:shape style="position:absolute;left:9644;top:3933;width:381;height:235" coordorigin="9644,3933" coordsize="381,235" path="m10025,3933l10024,3964,10022,3992,10019,4016,10015,4034,10010,4046,9854,4050,9848,4054,9835,4137,9834,4167,9833,4136,9824,4066,9663,4050,9658,4046,9653,4034,9649,4015,9646,3991,9644,3963e" filled="f" stroked="t" strokeweight=".75pt" strokecolor="#FF0000">
                <v:path arrowok="t"/>
              </v:shape>
            </v:group>
            <v:group style="position:absolute;left:10058;top:3933;width:381;height:235" coordorigin="10058,3933" coordsize="381,235">
              <v:shape style="position:absolute;left:10058;top:3933;width:381;height:235" coordorigin="10058,3933" coordsize="381,235" path="m10248,4167l10242,4084,10076,4050,10071,4046,10067,4034,10063,4015,10059,3991,10058,3963,10439,3933,10433,4016,10267,4050,10262,4054,10257,4066,10253,4085,10250,4109,10248,4137,10248,4167e" filled="t" fillcolor="#000000" stroked="f">
                <v:path arrowok="t"/>
                <v:fill/>
              </v:shape>
            </v:group>
            <v:group style="position:absolute;left:10058;top:3933;width:381;height:235" coordorigin="10058,3933" coordsize="381,235">
              <v:shape style="position:absolute;left:10058;top:3933;width:381;height:235" coordorigin="10058,3933" coordsize="381,235" path="m10248,4167l10242,4084,10076,4050,10071,4046,10067,4034,10063,4015,10059,3991,10058,3963,10439,3933,10433,4016,10267,4050,10262,4054,10257,4066,10253,4085,10250,4109,10248,4137,10248,4167e" filled="t" fillcolor="#000000" stroked="f">
                <v:path arrowok="t"/>
                <v:fill/>
              </v:shape>
            </v:group>
            <v:group style="position:absolute;left:10058;top:3933;width:381;height:235" coordorigin="10058,3933" coordsize="381,235">
              <v:shape style="position:absolute;left:10058;top:3933;width:381;height:235" coordorigin="10058,3933" coordsize="381,235" path="m10439,3933l10438,3964,10436,3992,10433,4016,10429,4034,10424,4046,10267,4050,10262,4054,10248,4137,10248,4167,10247,4136,10238,4066,10076,4050,10071,4046,10067,4034,10063,4015,10059,3991,10058,3963e" filled="f" stroked="t" strokeweight=".75pt" strokecolor="#FF0000">
                <v:path arrowok="t"/>
              </v:shape>
            </v:group>
            <v:group style="position:absolute;left:9142;top:4006;width:1688;height:514" coordorigin="9142,4006" coordsize="1688,514">
              <v:shape style="position:absolute;left:9142;top:4006;width:1688;height:514" coordorigin="9142,4006" coordsize="1688,514" path="m9142,4006l10829,4006,10829,4519,9142,4519,9142,4006e" filled="t" fillcolor="#000000" stroked="f">
                <v:path arrowok="t"/>
                <v:fill/>
              </v:shape>
            </v:group>
            <v:group style="position:absolute;left:11439;top:3434;width:1080;height:645" coordorigin="11439,3434" coordsize="1080,645">
              <v:shape style="position:absolute;left:11439;top:3434;width:1080;height:645" coordorigin="11439,3434" coordsize="1080,645" path="m11439,3434l12519,3434,12519,4079,11439,4079,11439,3434e" filled="t" fillcolor="#000000" stroked="f">
                <v:path arrowok="t"/>
                <v:fill/>
              </v:shape>
              <v:shape style="position:absolute;left:11439;top:3434;width:1080;height:645" type="#_x0000_t75">
                <v:imagedata r:id="rId18" o:title=""/>
              </v:shape>
            </v:group>
            <v:group style="position:absolute;left:10439;top:3756;width:731;height:2" coordorigin="10439,3756" coordsize="731,2">
              <v:shape style="position:absolute;left:10439;top:3756;width:731;height:2" coordorigin="10439,3756" coordsize="731,0" path="m10439,3756l11169,3757e" filled="f" stroked="t" strokeweight="2.25pt" strokecolor="#595959">
                <v:path arrowok="t"/>
              </v:shape>
            </v:group>
            <v:group style="position:absolute;left:11169;top:3682;width:204;height:149" coordorigin="11169,3682" coordsize="204,149">
              <v:shape style="position:absolute;left:11169;top:3682;width:204;height:149" coordorigin="11169,3682" coordsize="204,149" path="m11169,3831l11169,3682,11374,3757,11169,3831e" filled="t" fillcolor="#595959" stroked="f">
                <v:path arrowok="t"/>
                <v:fill/>
              </v:shape>
            </v:group>
            <v:group style="position:absolute;left:11169;top:3682;width:204;height:149" coordorigin="11169,3682" coordsize="204,149">
              <v:shape style="position:absolute;left:11169;top:3682;width:204;height:149" coordorigin="11169,3682" coordsize="204,149" path="m11169,3831l11374,3757,11169,3682,11169,3831xe" filled="f" stroked="t" strokeweight="2.25pt" strokecolor="#595959">
                <v:path arrowok="t"/>
              </v:shape>
            </v:group>
            <v:group style="position:absolute;left:6394;top:4994;width:382;height:288" coordorigin="6394,4994" coordsize="382,288">
              <v:shape style="position:absolute;left:6394;top:4994;width:382;height:288" coordorigin="6394,4994" coordsize="382,288" path="m6585,5283l6585,5182,6585,5152,6585,5139,6394,5138,6394,5135,6394,5125,6394,5108,6394,5062,6394,5001,6775,4994,6775,5082,6585,5138,6585,5142,6585,5152,6585,5168,6585,5215,6585,5283e" filled="t" fillcolor="#000000" stroked="f">
                <v:path arrowok="t"/>
                <v:fill/>
              </v:shape>
            </v:group>
            <v:group style="position:absolute;left:6394;top:4994;width:382;height:288" coordorigin="6394,4994" coordsize="382,288">
              <v:shape style="position:absolute;left:6394;top:4994;width:382;height:288" coordorigin="6394,4994" coordsize="382,288" path="m6585,5283l6585,5182,6585,5152,6585,5139,6394,5138,6394,5135,6394,5125,6394,5108,6394,5062,6394,5001,6775,4994,6775,5082,6585,5138,6585,5142,6585,5152,6585,5168,6585,5215,6585,5283e" filled="t" fillcolor="#000000" stroked="f">
                <v:path arrowok="t"/>
                <v:fill/>
              </v:shape>
            </v:group>
            <v:group style="position:absolute;left:6394;top:4994;width:382;height:288" coordorigin="6394,4994" coordsize="382,288">
              <v:shape style="position:absolute;left:6394;top:4994;width:382;height:288" coordorigin="6394,4994" coordsize="382,288" path="m6775,4994l6775,5026,6775,5056,6775,5122,6585,5138,6585,5142,6585,5215,6585,5276,6585,5283,6585,5260,6585,5199,6585,5139,6394,5138,6394,5135,6394,5062,6394,5033,6394,5001e" filled="f" stroked="t" strokeweight=".75pt" strokecolor="#FF0000">
                <v:path arrowok="t"/>
              </v:shape>
            </v:group>
            <v:group style="position:absolute;left:7162;top:4994;width:382;height:288" coordorigin="7162,4994" coordsize="382,288">
              <v:shape style="position:absolute;left:7162;top:4994;width:382;height:288" coordorigin="7162,4994" coordsize="382,288" path="m7353,5283l7353,5182,7353,5152,7353,5139,7162,5138,7162,5135,7162,5125,7162,5108,7162,5062,7162,5001,7544,4994,7544,5082,7353,5138,7353,5142,7353,5152,7353,5168,7353,5215,7353,5283e" filled="t" fillcolor="#000000" stroked="f">
                <v:path arrowok="t"/>
                <v:fill/>
              </v:shape>
            </v:group>
            <v:group style="position:absolute;left:7162;top:4994;width:382;height:288" coordorigin="7162,4994" coordsize="382,288">
              <v:shape style="position:absolute;left:7162;top:4994;width:382;height:288" coordorigin="7162,4994" coordsize="382,288" path="m7353,5283l7353,5182,7353,5152,7353,5139,7162,5138,7162,5135,7162,5125,7162,5108,7162,5062,7162,5001,7544,4994,7544,5082,7353,5138,7353,5142,7353,5152,7353,5168,7353,5215,7353,5283e" filled="t" fillcolor="#000000" stroked="f">
                <v:path arrowok="t"/>
                <v:fill/>
              </v:shape>
            </v:group>
            <v:group style="position:absolute;left:7162;top:4994;width:382;height:288" coordorigin="7162,4994" coordsize="382,288">
              <v:shape style="position:absolute;left:7162;top:4994;width:382;height:288" coordorigin="7162,4994" coordsize="382,288" path="m7544,4994l7544,5026,7544,5056,7544,5122,7353,5138,7353,5142,7353,5215,7353,5276,7353,5283,7353,5260,7353,5199,7353,5139,7162,5138,7162,5135,7162,5062,7162,5033,7162,5001e" filled="f" stroked="t" strokeweight=".75pt" strokecolor="#FF0000">
                <v:path arrowok="t"/>
              </v:shape>
            </v:group>
            <v:group style="position:absolute;left:7813;top:4994;width:382;height:288" coordorigin="7813,4994" coordsize="382,288">
              <v:shape style="position:absolute;left:7813;top:4994;width:382;height:288" coordorigin="7813,4994" coordsize="382,288" path="m8004,5283l8004,5182,8004,5152,8004,5139,7813,5138,7813,5135,7813,5125,7813,5108,7813,5062,7813,5001,8195,4994,8195,5082,8004,5138,8004,5142,8004,5152,8004,5168,8004,5215,8004,5283e" filled="t" fillcolor="#000000" stroked="f">
                <v:path arrowok="t"/>
                <v:fill/>
              </v:shape>
            </v:group>
            <v:group style="position:absolute;left:7813;top:4994;width:382;height:288" coordorigin="7813,4994" coordsize="382,288">
              <v:shape style="position:absolute;left:7813;top:4994;width:382;height:288" coordorigin="7813,4994" coordsize="382,288" path="m8004,5283l8004,5182,8004,5152,8004,5139,7813,5138,7813,5135,7813,5125,7813,5108,7813,5062,7813,5001,8195,4994,8195,5082,8004,5138,8004,5142,8004,5152,8004,5168,8004,5215,8004,5283e" filled="t" fillcolor="#000000" stroked="f">
                <v:path arrowok="t"/>
                <v:fill/>
              </v:shape>
            </v:group>
            <v:group style="position:absolute;left:7813;top:4994;width:382;height:288" coordorigin="7813,4994" coordsize="382,288">
              <v:shape style="position:absolute;left:7813;top:4994;width:382;height:288" coordorigin="7813,4994" coordsize="382,288" path="m8195,4994l8195,5026,8195,5056,8195,5122,8004,5138,8004,5142,8004,5215,8004,5276,8004,5283,8004,5260,8004,5199,8004,5139,7813,5138,7813,5135,7813,5062,7813,5033,7813,5001e" filled="f" stroked="t" strokeweight=".75pt" strokecolor="#FF0000">
                <v:path arrowok="t"/>
              </v:shape>
            </v:group>
            <v:group style="position:absolute;left:6394;top:5151;width:2220;height:807" coordorigin="6394,5151" coordsize="2220,807">
              <v:shape style="position:absolute;left:6394;top:5151;width:2220;height:807" coordorigin="6394,5151" coordsize="2220,807" path="m6394,5151l8614,5151,8614,5957,6394,5957,6394,5151e" filled="t" fillcolor="#000000" stroked="f">
                <v:path arrowok="t"/>
                <v:fill/>
              </v:shape>
            </v:group>
            <v:group style="position:absolute;left:11507;top:4519;width:1080;height:645" coordorigin="11507,4519" coordsize="1080,645">
              <v:shape style="position:absolute;left:11507;top:4519;width:1080;height:645" coordorigin="11507,4519" coordsize="1080,645" path="m11507,4519l12587,4519,12587,5164,11507,5164,11507,4519e" filled="t" fillcolor="#000000" stroked="f">
                <v:path arrowok="t"/>
                <v:fill/>
              </v:shape>
              <v:shape style="position:absolute;left:11507;top:4519;width:1080;height:645" type="#_x0000_t75">
                <v:imagedata r:id="rId19" o:title=""/>
              </v:shape>
            </v:group>
            <v:group style="position:absolute;left:8335;top:4828;width:2902;height:13" coordorigin="8335,4828" coordsize="2902,13">
              <v:shape style="position:absolute;left:8335;top:4828;width:2902;height:13" coordorigin="8335,4828" coordsize="2902,13" path="m8335,4828l11237,4841e" filled="f" stroked="t" strokeweight="2.25pt" strokecolor="#595959">
                <v:path arrowok="t"/>
              </v:shape>
            </v:group>
            <v:group style="position:absolute;left:11237;top:4766;width:205;height:149" coordorigin="11237,4766" coordsize="205,149">
              <v:shape style="position:absolute;left:11237;top:4766;width:205;height:149" coordorigin="11237,4766" coordsize="205,149" path="m11237,4915l11238,4766,11441,4842,11237,4915e" filled="t" fillcolor="#595959" stroked="f">
                <v:path arrowok="t"/>
                <v:fill/>
              </v:shape>
            </v:group>
            <v:group style="position:absolute;left:11237;top:4766;width:205;height:149" coordorigin="11237,4766" coordsize="205,149">
              <v:shape style="position:absolute;left:11237;top:4766;width:205;height:149" coordorigin="11237,4766" coordsize="205,149" path="m11237,4915l11441,4842,11238,4766,11237,4915xe" filled="f" stroked="t" strokeweight="2.25pt" strokecolor="#595959">
                <v:path arrowok="t"/>
              </v:shape>
            </v:group>
            <v:group style="position:absolute;left:5943;top:5957;width:451;height:288" coordorigin="5943,5957" coordsize="451,288">
              <v:shape style="position:absolute;left:5943;top:5957;width:451;height:288" coordorigin="5943,5957" coordsize="451,288" path="m6168,6246l6168,6145,6168,6115,6168,6102,5943,6102,5943,6098,5943,6088,5943,6072,5943,6025,5943,5964,6394,5957,6394,6045,6168,6102,6168,6105,6168,6115,6168,6132,6168,6178,6168,6246e" filled="t" fillcolor="#000000" stroked="f">
                <v:path arrowok="t"/>
                <v:fill/>
              </v:shape>
            </v:group>
            <v:group style="position:absolute;left:5943;top:5957;width:451;height:288" coordorigin="5943,5957" coordsize="451,288">
              <v:shape style="position:absolute;left:5943;top:5957;width:451;height:288" coordorigin="5943,5957" coordsize="451,288" path="m6168,6246l6168,6145,6168,6115,6168,6102,5943,6102,5943,6098,5943,6088,5943,6072,5943,6025,5943,5964,6394,5957,6394,6045,6168,6102,6168,6105,6168,6115,6168,6132,6168,6178,6168,6246e" filled="t" fillcolor="#000000" stroked="f">
                <v:path arrowok="t"/>
                <v:fill/>
              </v:shape>
            </v:group>
            <v:group style="position:absolute;left:5943;top:5957;width:451;height:288" coordorigin="5943,5957" coordsize="451,288">
              <v:shape style="position:absolute;left:5943;top:5957;width:451;height:288" coordorigin="5943,5957" coordsize="451,288" path="m6394,5957l6394,5990,6394,6019,6394,6085,6168,6102,6168,6105,6168,6178,6168,6239,6168,6246,6168,6223,6168,6162,6168,6102,5943,6102,5943,6098,5943,6025,5943,5996,5943,5964e" filled="f" stroked="t" strokeweight=".75pt" strokecolor="#FF0000">
                <v:path arrowok="t"/>
              </v:shape>
            </v:group>
            <v:group style="position:absolute;left:6711;top:5957;width:451;height:288" coordorigin="6711,5957" coordsize="451,288">
              <v:shape style="position:absolute;left:6711;top:5957;width:451;height:288" coordorigin="6711,5957" coordsize="451,288" path="m6937,6246l6937,6145,6937,6115,6937,6102,6711,6102,6711,6098,6711,6088,6711,6072,6711,6025,6711,5964,7162,5957,7162,6045,6937,6102,6937,6105,6937,6115,6937,6132,6937,6178,6937,6246e" filled="t" fillcolor="#000000" stroked="f">
                <v:path arrowok="t"/>
                <v:fill/>
              </v:shape>
            </v:group>
            <v:group style="position:absolute;left:6711;top:5957;width:451;height:288" coordorigin="6711,5957" coordsize="451,288">
              <v:shape style="position:absolute;left:6711;top:5957;width:451;height:288" coordorigin="6711,5957" coordsize="451,288" path="m6937,6246l6937,6145,6937,6115,6937,6102,6711,6102,6711,6098,6711,6088,6711,6072,6711,6025,6711,5964,7162,5957,7162,6045,6937,6102,6937,6105,6937,6115,6937,6132,6937,6178,6937,6246e" filled="t" fillcolor="#000000" stroked="f">
                <v:path arrowok="t"/>
                <v:fill/>
              </v:shape>
            </v:group>
            <v:group style="position:absolute;left:6711;top:5957;width:451;height:288" coordorigin="6711,5957" coordsize="451,288">
              <v:shape style="position:absolute;left:6711;top:5957;width:451;height:288" coordorigin="6711,5957" coordsize="451,288" path="m7162,5957l7162,5990,7162,6019,7162,6085,6937,6102,6937,6105,6937,6178,6937,6239,6937,6246,6937,6223,6937,6162,6937,6102,6711,6102,6711,6098,6711,6025,6711,5996,6711,5964e" filled="f" stroked="t" strokeweight=".75pt" strokecolor="#FF0000">
                <v:path arrowok="t"/>
              </v:shape>
            </v:group>
            <v:group style="position:absolute;left:7544;top:5957;width:685;height:288" coordorigin="7544,5957" coordsize="685,288">
              <v:shape style="position:absolute;left:7544;top:5957;width:685;height:288" coordorigin="7544,5957" coordsize="685,288" path="m7887,6246l7887,6145,7887,6115,7887,6102,7544,6102,7544,6098,7544,6088,7544,6072,7544,6025,7544,5964,8229,5957,8229,6045,7887,6102,7887,6105,7887,6115,7887,6132,7887,6178,7887,6246e" filled="t" fillcolor="#000000" stroked="f">
                <v:path arrowok="t"/>
                <v:fill/>
              </v:shape>
            </v:group>
            <v:group style="position:absolute;left:7544;top:5957;width:685;height:288" coordorigin="7544,5957" coordsize="685,288">
              <v:shape style="position:absolute;left:7544;top:5957;width:685;height:288" coordorigin="7544,5957" coordsize="685,288" path="m7887,6246l7887,6145,7887,6115,7887,6102,7544,6102,7544,6098,7544,6088,7544,6072,7544,6025,7544,5964,8229,5957,8229,6045,7887,6102,7887,6105,7887,6115,7887,6132,7887,6178,7887,6246e" filled="t" fillcolor="#000000" stroked="f">
                <v:path arrowok="t"/>
                <v:fill/>
              </v:shape>
            </v:group>
            <v:group style="position:absolute;left:7544;top:5957;width:685;height:288" coordorigin="7544,5957" coordsize="685,288">
              <v:shape style="position:absolute;left:7544;top:5957;width:685;height:288" coordorigin="7544,5957" coordsize="685,288" path="m8229,5957l8229,5990,8229,6019,8229,6085,7887,6102,7887,6105,7887,6178,7887,6239,7887,6246,7887,6223,7887,6162,7887,6102,7544,6102,7544,6098,7544,6025,7544,5996,7544,5964e" filled="f" stroked="t" strokeweight=".75pt" strokecolor="#FF0000">
                <v:path arrowok="t"/>
              </v:shape>
            </v:group>
            <v:group style="position:absolute;left:5883;top:6058;width:2818;height:726" coordorigin="5883,6058" coordsize="2818,726">
              <v:shape style="position:absolute;left:5883;top:6058;width:2818;height:726" coordorigin="5883,6058" coordsize="2818,726" path="m5883,6058l8700,6058,8700,6784,5883,6784,5883,6058e" filled="t" fillcolor="#000000" stroked="f">
                <v:path arrowok="t"/>
                <v:fill/>
              </v:shape>
            </v:group>
            <v:group style="position:absolute;left:8399;top:5816;width:2902;height:13" coordorigin="8399,5816" coordsize="2902,13">
              <v:shape style="position:absolute;left:8399;top:5816;width:2902;height:13" coordorigin="8399,5816" coordsize="2902,13" path="m8399,5816l11302,5829e" filled="f" stroked="t" strokeweight="2.25pt" strokecolor="#595959">
                <v:path arrowok="t"/>
              </v:shape>
            </v:group>
            <v:group style="position:absolute;left:11301;top:5755;width:205;height:149" coordorigin="11301,5755" coordsize="205,149">
              <v:shape style="position:absolute;left:11301;top:5755;width:205;height:149" coordorigin="11301,5755" coordsize="205,149" path="m11301,5903l11302,5755,11506,5830,11301,5903e" filled="t" fillcolor="#595959" stroked="f">
                <v:path arrowok="t"/>
                <v:fill/>
              </v:shape>
            </v:group>
            <v:group style="position:absolute;left:11301;top:5755;width:205;height:149" coordorigin="11301,5755" coordsize="205,149">
              <v:shape style="position:absolute;left:11301;top:5755;width:205;height:149" coordorigin="11301,5755" coordsize="205,149" path="m11301,5903l11506,5830,11302,5755,11301,5903xe" filled="f" stroked="t" strokeweight="2.25pt" strokecolor="#595959">
                <v:path arrowok="t"/>
              </v:shape>
            </v:group>
            <v:group style="position:absolute;left:11507;top:5605;width:1080;height:645" coordorigin="11507,5605" coordsize="1080,645">
              <v:shape style="position:absolute;left:11507;top:5605;width:1080;height:645" coordorigin="11507,5605" coordsize="1080,645" path="m11507,5605l12587,5605,12587,6250,11507,6250,11507,5605e" filled="t" fillcolor="#000000" stroked="f">
                <v:path arrowok="t"/>
                <v:fill/>
              </v:shape>
              <v:shape style="position:absolute;left:11507;top:5605;width:1080;height:645" type="#_x0000_t75">
                <v:imagedata r:id="rId20" o:title=""/>
              </v:shape>
            </v:group>
            <w10:wrap type="none"/>
          </v:group>
        </w:pict>
      </w:r>
      <w:r>
        <w:rPr>
          <w:sz w:val="16"/>
          <w:szCs w:val="16"/>
        </w:rPr>
      </w:r>
    </w:p>
    <w:p>
      <w:pPr>
        <w:spacing w:before="19" w:after="0" w:line="240" w:lineRule="auto"/>
        <w:ind w:left="5586" w:right="6208"/>
        <w:jc w:val="center"/>
        <w:tabs>
          <w:tab w:pos="6340" w:val="left"/>
          <w:tab w:pos="738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>R</w:t>
        <w:tab/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>G</w:t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color w:val="FF0000"/>
          <w:spacing w:val="0"/>
          <w:w w:val="99"/>
        </w:rPr>
        <w:t>B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84" w:after="0" w:line="240" w:lineRule="auto"/>
        <w:ind w:left="24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Exampl</w:t>
      </w:r>
      <w:r>
        <w:rPr>
          <w:rFonts w:ascii="Arial" w:hAnsi="Arial" w:cs="Arial" w:eastAsia="Arial"/>
          <w:sz w:val="36"/>
          <w:szCs w:val="36"/>
          <w:color w:val="595959"/>
          <w:spacing w:val="1"/>
          <w:w w:val="100"/>
        </w:rPr>
        <w:t>e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1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990055"/>
          <w:spacing w:val="0"/>
          <w:w w:val="100"/>
        </w:rPr>
        <w:t>h1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color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red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595959"/>
          <w:spacing w:val="-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380" w:right="8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6" w:right="-20"/>
        <w:jc w:val="left"/>
        <w:rPr>
          <w:rFonts w:ascii="Arial" w:hAnsi="Arial" w:cs="Arial" w:eastAsia="Arial"/>
          <w:sz w:val="56"/>
          <w:szCs w:val="56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</w:rPr>
        <w:t>CSS</w:t>
      </w:r>
      <w:r>
        <w:rPr>
          <w:rFonts w:ascii="Arial" w:hAnsi="Arial" w:cs="Arial" w:eastAsia="Arial"/>
          <w:sz w:val="56"/>
          <w:szCs w:val="56"/>
          <w:spacing w:val="-12"/>
          <w:w w:val="100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>Box</w:t>
      </w:r>
      <w:r>
        <w:rPr>
          <w:rFonts w:ascii="Arial" w:hAnsi="Arial" w:cs="Arial" w:eastAsia="Arial"/>
          <w:sz w:val="56"/>
          <w:szCs w:val="56"/>
          <w:spacing w:val="-10"/>
          <w:w w:val="100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>Model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83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24.543306pt;margin-top:-56.969036pt;width:670.913383pt;height:45.094488pt;mso-position-horizontal-relative:page;mso-position-vertical-relative:paragraph;z-index:-1402" coordorigin="491,-1139" coordsize="13418,902">
            <v:shape style="position:absolute;left:491;top:-1139;width:13418;height:902" coordorigin="491,-1139" coordsize="13418,902" path="m491,-1139l13909,-1139,13909,-237,491,-237,491,-1139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color w:val="FF0000"/>
          <w:spacing w:val="0"/>
          <w:w w:val="100"/>
          <w:b/>
          <w:bCs/>
        </w:rPr>
        <w:t>Margin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379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FF0000"/>
          <w:spacing w:val="0"/>
          <w:w w:val="99"/>
          <w:b/>
          <w:bCs/>
        </w:rPr>
        <w:t>Border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394" w:right="2257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FF0000"/>
          <w:spacing w:val="0"/>
          <w:w w:val="99"/>
          <w:b/>
          <w:bCs/>
        </w:rPr>
        <w:t>Padding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FF0000"/>
          <w:spacing w:val="0"/>
          <w:w w:val="99"/>
        </w:rPr>
        <w:t>width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4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5.068359pt;margin-top:9.636689pt;width:20pt;height:51.014002pt;mso-position-horizontal-relative:page;mso-position-vertical-relative:paragraph;z-index:-1399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388" w:lineRule="exact"/>
                    <w:ind w:left="20" w:right="-74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Pr/>
                  <w:r>
                    <w:rPr>
                      <w:rFonts w:ascii="Arial" w:hAnsi="Arial" w:cs="Arial" w:eastAsia="Arial"/>
                      <w:sz w:val="36"/>
                      <w:szCs w:val="36"/>
                      <w:color w:val="FF0000"/>
                      <w:spacing w:val="0"/>
                      <w:w w:val="100"/>
                    </w:rPr>
                    <w:t>height</w:t>
                  </w:r>
                  <w:r>
                    <w:rPr>
                      <w:rFonts w:ascii="Arial" w:hAnsi="Arial" w:cs="Arial" w:eastAsia="Arial"/>
                      <w:sz w:val="36"/>
                      <w:szCs w:val="3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Element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</w:tblPr>
      <w:tblGrid/>
      <w:tr>
        <w:trPr>
          <w:trHeight w:val="423" w:hRule="exact"/>
        </w:trPr>
        <w:tc>
          <w:tcPr>
            <w:tcW w:w="3334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12" w:lineRule="exact"/>
              <w:ind w:right="-9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spacing w:val="-27"/>
                <w:w w:val="100"/>
                <w:b/>
                <w:bCs/>
                <w:position w:val="-1"/>
              </w:rPr>
              <w:t>T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b/>
                <w:bCs/>
                <w:position w:val="-1"/>
              </w:rPr>
              <w:t>otal</w:t>
            </w:r>
            <w:r>
              <w:rPr>
                <w:rFonts w:ascii="Arial" w:hAnsi="Arial" w:cs="Arial" w:eastAsia="Arial"/>
                <w:sz w:val="36"/>
                <w:szCs w:val="36"/>
                <w:spacing w:val="-9"/>
                <w:w w:val="100"/>
                <w:b/>
                <w:bCs/>
                <w:position w:val="-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b/>
                <w:bCs/>
                <w:position w:val="-1"/>
              </w:rPr>
              <w:t>element</w:t>
            </w:r>
            <w:r>
              <w:rPr>
                <w:rFonts w:ascii="Arial" w:hAnsi="Arial" w:cs="Arial" w:eastAsia="Arial"/>
                <w:sz w:val="36"/>
                <w:szCs w:val="36"/>
                <w:spacing w:val="-14"/>
                <w:w w:val="100"/>
                <w:b/>
                <w:bCs/>
                <w:position w:val="-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b/>
                <w:bCs/>
                <w:position w:val="-1"/>
              </w:rPr>
              <w:t>width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position w:val="0"/>
              </w:rPr>
            </w:r>
          </w:p>
        </w:tc>
        <w:tc>
          <w:tcPr>
            <w:tcW w:w="31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FFFFFF"/>
          </w:tcPr>
          <w:p>
            <w:pPr>
              <w:spacing w:before="0" w:after="0" w:line="412" w:lineRule="exact"/>
              <w:ind w:left="100" w:right="-93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position w:val="-1"/>
              </w:rPr>
              <w:t>=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position w:val="0"/>
              </w:rPr>
            </w:r>
          </w:p>
        </w:tc>
      </w:tr>
      <w:tr>
        <w:trPr>
          <w:trHeight w:val="447" w:hRule="exact"/>
        </w:trPr>
        <w:tc>
          <w:tcPr>
            <w:tcW w:w="125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</w:rPr>
              <w:t>width</w:t>
            </w:r>
            <w:r>
              <w:rPr>
                <w:rFonts w:ascii="Arial" w:hAnsi="Arial" w:cs="Arial" w:eastAsia="Arial"/>
                <w:sz w:val="36"/>
                <w:szCs w:val="36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</w:rPr>
            </w:r>
          </w:p>
        </w:tc>
        <w:tc>
          <w:tcPr>
            <w:tcW w:w="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7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52" w:lineRule="auto"/>
        <w:ind w:right="128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left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padding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+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right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padding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+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left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border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+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right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border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+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left</w:t>
      </w:r>
      <w:r>
        <w:rPr>
          <w:rFonts w:ascii="Arial" w:hAnsi="Arial" w:cs="Arial" w:eastAsia="Arial"/>
          <w:sz w:val="36"/>
          <w:szCs w:val="36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margin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+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right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margin</w:t>
      </w:r>
    </w:p>
    <w:p>
      <w:pPr>
        <w:jc w:val="left"/>
        <w:spacing w:after="0"/>
        <w:sectPr>
          <w:pgNumType w:start="9"/>
          <w:pgMar w:header="0" w:footer="336" w:top="720" w:bottom="520" w:left="520" w:right="80"/>
          <w:headerReference w:type="default" r:id="rId21"/>
          <w:footerReference w:type="default" r:id="rId22"/>
          <w:pgSz w:w="14400" w:h="8100" w:orient="landscape"/>
          <w:cols w:num="2" w:equalWidth="0">
            <w:col w:w="6184" w:space="3864"/>
            <w:col w:w="3752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14.65748pt;margin-top:84.86319pt;width:482.066927pt;height:313.312991pt;mso-position-horizontal-relative:page;mso-position-vertical-relative:page;z-index:-1403" coordorigin="293,1697" coordsize="9641,6266">
            <v:group style="position:absolute;left:4791;top:7344;width:4762;height:620" coordorigin="4791,7344" coordsize="4762,620">
              <v:shape style="position:absolute;left:4791;top:7344;width:4762;height:620" coordorigin="4791,7344" coordsize="4762,620" path="m4791,7344l9553,7344,9553,7964,4791,7964,4791,7344e" filled="t" fillcolor="#000000" stroked="f">
                <v:path arrowok="t"/>
                <v:fill/>
              </v:shape>
            </v:group>
            <v:group style="position:absolute;left:308;top:1782;width:9611;height:5562" coordorigin="308,1782" coordsize="9611,5562">
              <v:shape style="position:absolute;left:308;top:1782;width:9611;height:5562" coordorigin="308,1782" coordsize="9611,5562" path="m308,1782l9919,1782,9919,7344,308,7344,308,1782e" filled="t" fillcolor="#EEEEEE" stroked="f">
                <v:path arrowok="t"/>
                <v:fill/>
              </v:shape>
            </v:group>
            <v:group style="position:absolute;left:308;top:1782;width:9611;height:5562" coordorigin="308,1782" coordsize="9611,5562">
              <v:shape style="position:absolute;left:308;top:1782;width:9611;height:5562" coordorigin="308,1782" coordsize="9611,5562" path="m308,1782l9919,1782,9919,7344,308,7344,308,1782xe" filled="f" stroked="t" strokeweight="1.5pt" strokecolor="#595959">
                <v:path arrowok="t"/>
              </v:shape>
            </v:group>
            <v:group style="position:absolute;left:954;top:2310;width:8217;height:4534" coordorigin="954,2310" coordsize="8217,4534">
              <v:shape style="position:absolute;left:954;top:2310;width:8217;height:4534" coordorigin="954,2310" coordsize="8217,4534" path="m954,2310l9171,2310,9171,6845,954,6845,954,2310e" filled="t" fillcolor="#CCCCCC" stroked="f">
                <v:path arrowok="t"/>
                <v:fill/>
              </v:shape>
            </v:group>
            <v:group style="position:absolute;left:954;top:2310;width:8217;height:4534" coordorigin="954,2310" coordsize="8217,4534">
              <v:shape style="position:absolute;left:954;top:2310;width:8217;height:4534" coordorigin="954,2310" coordsize="8217,4534" path="m954,2310l9171,2310,9171,6845,954,6845,954,2310xe" filled="f" stroked="t" strokeweight="1.5pt" strokecolor="#595959">
                <v:path arrowok="t"/>
              </v:shape>
            </v:group>
            <v:group style="position:absolute;left:8590;top:3851;width:53;height:2230" coordorigin="8590,3851" coordsize="53,2230">
              <v:shape style="position:absolute;left:8590;top:3851;width:53;height:2230" coordorigin="8590,3851" coordsize="53,2230" path="m8590,3851l8643,3851,8643,6081,8590,6081,8590,3851xe" filled="t" fillcolor="#000000" stroked="f">
                <v:path arrowok="t"/>
                <v:fill/>
              </v:shape>
            </v:group>
            <v:group style="position:absolute;left:1413;top:2812;width:7178;height:3269" coordorigin="1413,2812" coordsize="7178,3269">
              <v:shape style="position:absolute;left:1413;top:2812;width:7178;height:3269" coordorigin="1413,2812" coordsize="7178,3269" path="m1413,2812l8590,2812,8590,6081,1413,6081,1413,2812e" filled="t" fillcolor="#FFF1CC" stroked="f">
                <v:path arrowok="t"/>
                <v:fill/>
              </v:shape>
            </v:group>
            <v:group style="position:absolute;left:1413;top:2812;width:7178;height:3269" coordorigin="1413,2812" coordsize="7178,3269">
              <v:shape style="position:absolute;left:1413;top:2812;width:7178;height:3269" coordorigin="1413,2812" coordsize="7178,3269" path="m1413,2812l8590,2812,8590,6081,1413,6081,1413,2812xe" filled="f" stroked="t" strokeweight="1.5pt" strokecolor="#595959">
                <v:path arrowok="t"/>
              </v:shape>
            </v:group>
            <v:group style="position:absolute;left:2186;top:3414;width:5562;height:2230" coordorigin="2186,3414" coordsize="5562,2230">
              <v:shape style="position:absolute;left:2186;top:3414;width:5562;height:2230" coordorigin="2186,3414" coordsize="5562,2230" path="m2186,3414l7748,3414,7748,5645,2186,5645,2186,3414e" filled="t" fillcolor="#EEEEEE" stroked="f">
                <v:path arrowok="t"/>
                <v:fill/>
              </v:shape>
            </v:group>
            <v:group style="position:absolute;left:2186;top:3414;width:5562;height:2230" coordorigin="2186,3414" coordsize="5562,2230">
              <v:shape style="position:absolute;left:2186;top:3414;width:5562;height:2230" coordorigin="2186,3414" coordsize="5562,2230" path="m2186,3414l7748,3414,7748,5645,2186,5645,2186,3414xe" filled="f" stroked="t" strokeweight=".75pt" strokecolor="#595959">
                <v:path arrowok="t"/>
              </v:shape>
            </v:group>
            <v:group style="position:absolute;left:3968;top:1697;width:1761;height:986" coordorigin="3968,1697" coordsize="1761,986">
              <v:shape style="position:absolute;left:3968;top:1697;width:1761;height:986" coordorigin="3968,1697" coordsize="1761,986" path="m3968,1697l5729,1697,5729,2683,3968,2683,3968,1697e" filled="t" fillcolor="#000000" stroked="f">
                <v:path arrowok="t"/>
                <v:fill/>
              </v:shape>
            </v:group>
            <v:group style="position:absolute;left:5472;top:1922;width:4;height:208" coordorigin="5472,1922" coordsize="4,208">
              <v:shape style="position:absolute;left:5472;top:1922;width:4;height:208" coordorigin="5472,1922" coordsize="4,208" path="m5472,1922l5476,2130e" filled="f" stroked="t" strokeweight="1.5pt" strokecolor="#FF0000">
                <v:path arrowok="t"/>
              </v:shape>
            </v:group>
            <v:group style="position:absolute;left:5439;top:1863;width:67;height:93" coordorigin="5439,1863" coordsize="67,93">
              <v:shape style="position:absolute;left:5439;top:1863;width:67;height:93" coordorigin="5439,1863" coordsize="67,93" path="m5439,1957l5471,1863,5494,1922,5472,1922,5439,1957e" filled="t" fillcolor="#FF0000" stroked="f">
                <v:path arrowok="t"/>
                <v:fill/>
              </v:shape>
              <v:shape style="position:absolute;left:5439;top:1863;width:67;height:93" coordorigin="5439,1863" coordsize="67,93" path="m5506,1955l5472,1922,5494,1922,5506,1955e" filled="t" fillcolor="#FF0000" stroked="f">
                <v:path arrowok="t"/>
                <v:fill/>
              </v:shape>
            </v:group>
            <v:group style="position:absolute;left:5439;top:1863;width:67;height:93" coordorigin="5439,1863" coordsize="67,93">
              <v:shape style="position:absolute;left:5439;top:1863;width:67;height:93" coordorigin="5439,1863" coordsize="67,93" path="m5472,1922l5506,1955,5471,1863,5439,1957,5472,1922xe" filled="f" stroked="t" strokeweight="1.5pt" strokecolor="#FF0000">
                <v:path arrowok="t"/>
              </v:shape>
            </v:group>
            <v:group style="position:absolute;left:5427;top:2129;width:99;height:137" coordorigin="5427,2129" coordsize="99,137">
              <v:shape style="position:absolute;left:5427;top:2129;width:99;height:137" coordorigin="5427,2129" coordsize="99,137" path="m5479,2266l5427,2131,5526,2129,5479,2266e" filled="t" fillcolor="#FF0000" stroked="f">
                <v:path arrowok="t"/>
                <v:fill/>
              </v:shape>
            </v:group>
            <v:group style="position:absolute;left:5427;top:2129;width:99;height:137" coordorigin="5427,2129" coordsize="99,137">
              <v:shape style="position:absolute;left:5427;top:2129;width:99;height:137" coordorigin="5427,2129" coordsize="99,137" path="m5427,2131l5479,2266,5526,2129,5427,2131xe" filled="f" stroked="t" strokeweight="1.5pt" strokecolor="#FF0000">
                <v:path arrowok="t"/>
              </v:shape>
            </v:group>
            <v:group style="position:absolute;left:4990;top:2240;width:1515;height:504" coordorigin="4990,2240" coordsize="1515,504">
              <v:shape style="position:absolute;left:4990;top:2240;width:1515;height:504" coordorigin="4990,2240" coordsize="1515,504" path="m4990,2240l6505,2240,6505,2744,4990,2744,4990,2240e" filled="t" fillcolor="#000000" stroked="f">
                <v:path arrowok="t"/>
                <v:fill/>
              </v:shape>
            </v:group>
            <v:group style="position:absolute;left:6627;top:2413;width:4;height:208" coordorigin="6627,2413" coordsize="4,208">
              <v:shape style="position:absolute;left:6627;top:2413;width:4;height:208" coordorigin="6627,2413" coordsize="4,208" path="m6627,2413l6631,2621e" filled="f" stroked="t" strokeweight="1.5pt" strokecolor="#FF0000">
                <v:path arrowok="t"/>
              </v:shape>
            </v:group>
            <v:group style="position:absolute;left:6594;top:2354;width:67;height:93" coordorigin="6594,2354" coordsize="67,93">
              <v:shape style="position:absolute;left:6594;top:2354;width:67;height:93" coordorigin="6594,2354" coordsize="67,93" path="m6594,2447l6626,2354,6649,2413,6627,2413,6594,2447e" filled="t" fillcolor="#FF0000" stroked="f">
                <v:path arrowok="t"/>
                <v:fill/>
              </v:shape>
              <v:shape style="position:absolute;left:6594;top:2354;width:67;height:93" coordorigin="6594,2354" coordsize="67,93" path="m6661,2446l6627,2413,6649,2413,6661,2446e" filled="t" fillcolor="#FF0000" stroked="f">
                <v:path arrowok="t"/>
                <v:fill/>
              </v:shape>
            </v:group>
            <v:group style="position:absolute;left:6594;top:2354;width:67;height:93" coordorigin="6594,2354" coordsize="67,93">
              <v:shape style="position:absolute;left:6594;top:2354;width:67;height:93" coordorigin="6594,2354" coordsize="67,93" path="m6627,2413l6661,2446,6626,2354,6594,2447,6627,2413xe" filled="f" stroked="t" strokeweight="1.5pt" strokecolor="#FF0000">
                <v:path arrowok="t"/>
              </v:shape>
            </v:group>
            <v:group style="position:absolute;left:6582;top:2620;width:99;height:137" coordorigin="6582,2620" coordsize="99,137">
              <v:shape style="position:absolute;left:6582;top:2620;width:99;height:137" coordorigin="6582,2620" coordsize="99,137" path="m6634,2757l6582,2622,6681,2620,6634,2757e" filled="t" fillcolor="#FF0000" stroked="f">
                <v:path arrowok="t"/>
                <v:fill/>
              </v:shape>
            </v:group>
            <v:group style="position:absolute;left:6582;top:2620;width:99;height:137" coordorigin="6582,2620" coordsize="99,137">
              <v:shape style="position:absolute;left:6582;top:2620;width:99;height:137" coordorigin="6582,2620" coordsize="99,137" path="m6582,2622l6634,2757,6681,2620,6582,2622xe" filled="f" stroked="t" strokeweight="1.5pt" strokecolor="#FF0000">
                <v:path arrowok="t"/>
              </v:shape>
            </v:group>
            <v:group style="position:absolute;left:2826;top:2927;width:1761;height:411" coordorigin="2826,2927" coordsize="1761,411">
              <v:shape style="position:absolute;left:2826;top:2927;width:1761;height:411" coordorigin="2826,2927" coordsize="1761,411" path="m2826,2927l4587,2927,4587,3338,2826,3338,2826,2927e" filled="t" fillcolor="#000000" stroked="f">
                <v:path arrowok="t"/>
                <v:fill/>
              </v:shape>
            </v:group>
            <v:group style="position:absolute;left:4519;top:2989;width:4;height:208" coordorigin="4519,2989" coordsize="4,208">
              <v:shape style="position:absolute;left:4519;top:2989;width:4;height:208" coordorigin="4519,2989" coordsize="4,208" path="m4519,2989l4523,3198e" filled="f" stroked="t" strokeweight="1.5pt" strokecolor="#FF0000">
                <v:path arrowok="t"/>
              </v:shape>
            </v:group>
            <v:group style="position:absolute;left:4486;top:2931;width:67;height:93" coordorigin="4486,2931" coordsize="67,93">
              <v:shape style="position:absolute;left:4486;top:2931;width:67;height:93" coordorigin="4486,2931" coordsize="67,93" path="m4486,3024l4518,2931,4541,2989,4519,2989,4486,3024e" filled="t" fillcolor="#FF0000" stroked="f">
                <v:path arrowok="t"/>
                <v:fill/>
              </v:shape>
              <v:shape style="position:absolute;left:4486;top:2931;width:67;height:93" coordorigin="4486,2931" coordsize="67,93" path="m4554,3023l4519,2989,4541,2989,4554,3023e" filled="t" fillcolor="#FF0000" stroked="f">
                <v:path arrowok="t"/>
                <v:fill/>
              </v:shape>
            </v:group>
            <v:group style="position:absolute;left:4486;top:2931;width:67;height:93" coordorigin="4486,2931" coordsize="67,93">
              <v:shape style="position:absolute;left:4486;top:2931;width:67;height:93" coordorigin="4486,2931" coordsize="67,93" path="m4519,2989l4554,3023,4518,2931,4486,3024,4519,2989xe" filled="f" stroked="t" strokeweight="1.5pt" strokecolor="#FF0000">
                <v:path arrowok="t"/>
              </v:shape>
            </v:group>
            <v:group style="position:absolute;left:4474;top:3197;width:99;height:137" coordorigin="4474,3197" coordsize="99,137">
              <v:shape style="position:absolute;left:4474;top:3197;width:99;height:137" coordorigin="4474,3197" coordsize="99,137" path="m4526,3334l4474,3199,4573,3197,4526,3334e" filled="t" fillcolor="#FF0000" stroked="f">
                <v:path arrowok="t"/>
                <v:fill/>
              </v:shape>
            </v:group>
            <v:group style="position:absolute;left:4474;top:3197;width:99;height:137" coordorigin="4474,3197" coordsize="99,137">
              <v:shape style="position:absolute;left:4474;top:3197;width:99;height:137" coordorigin="4474,3197" coordsize="99,137" path="m4474,3199l4526,3334,4573,3197,4474,3199xe" filled="f" stroked="t" strokeweight="1.5pt" strokecolor="#FF0000">
                <v:path arrowok="t"/>
              </v:shape>
            </v:group>
            <v:group style="position:absolute;left:2186;top:3999;width:5562;height:2" coordorigin="2186,3999" coordsize="5562,2">
              <v:shape style="position:absolute;left:2186;top:3999;width:5562;height:2" coordorigin="2186,3999" coordsize="5562,0" path="m0,0l0,0e" filled="f" stroked="t" strokeweight=".1pt" strokecolor="#000000">
                <v:path arrowok="t"/>
              </v:shape>
            </v:group>
            <v:group style="position:absolute;left:2289;top:3999;width:5279;height:2" coordorigin="2289,3999" coordsize="5279,2">
              <v:shape style="position:absolute;left:2289;top:3999;width:5279;height:2" coordorigin="2289,3999" coordsize="5279,0" path="m2289,3999l7568,3999e" filled="f" stroked="t" strokeweight="1.5pt" strokecolor="#595959">
                <v:path arrowok="t"/>
              </v:shape>
            </v:group>
            <v:group style="position:absolute;left:2230;top:3966;width:93;height:67" coordorigin="2230,3966" coordsize="93,67">
              <v:shape style="position:absolute;left:2230;top:3966;width:93;height:67" coordorigin="2230,3966" coordsize="93,67" path="m2323,4033l2230,3999,2323,3966,2289,3999,2323,4033e" filled="t" fillcolor="#595959" stroked="f">
                <v:path arrowok="t"/>
                <v:fill/>
              </v:shape>
            </v:group>
            <v:group style="position:absolute;left:2230;top:3966;width:93;height:67" coordorigin="2230,3966" coordsize="93,67">
              <v:shape style="position:absolute;left:2230;top:3966;width:93;height:67" coordorigin="2230,3966" coordsize="93,67" path="m2289,3999l2323,3966,2230,3999,2323,4033,2289,3999xe" filled="f" stroked="t" strokeweight="1.5pt" strokecolor="#595959">
                <v:path arrowok="t"/>
              </v:shape>
            </v:group>
            <v:group style="position:absolute;left:7568;top:3950;width:136;height:99" coordorigin="7568,3950" coordsize="136,99">
              <v:shape style="position:absolute;left:7568;top:3950;width:136;height:99" coordorigin="7568,3950" coordsize="136,99" path="m7568,4049l7568,3950,7704,3999,7568,4049e" filled="t" fillcolor="#595959" stroked="f">
                <v:path arrowok="t"/>
                <v:fill/>
              </v:shape>
            </v:group>
            <v:group style="position:absolute;left:7568;top:3950;width:136;height:99" coordorigin="7568,3950" coordsize="136,99">
              <v:shape style="position:absolute;left:7568;top:3950;width:136;height:99" coordorigin="7568,3950" coordsize="136,99" path="m7568,4049l7704,3999,7568,3950,7568,4049xe" filled="f" stroked="t" strokeweight="1.5pt" strokecolor="#595959">
                <v:path arrowok="t"/>
              </v:shape>
            </v:group>
            <v:group style="position:absolute;left:5729;top:3414;width:1337;height:504" coordorigin="5729,3414" coordsize="1337,504">
              <v:shape style="position:absolute;left:5729;top:3414;width:1337;height:504" coordorigin="5729,3414" coordsize="1337,504" path="m5729,3414l7066,3414,7066,3918,5729,3918,5729,3414e" filled="t" fillcolor="#000000" stroked="f">
                <v:path arrowok="t"/>
                <v:fill/>
              </v:shape>
            </v:group>
            <v:group style="position:absolute;left:3817;top:3486;width:27;height:1947" coordorigin="3817,3486" coordsize="27,1947">
              <v:shape style="position:absolute;left:3817;top:3486;width:27;height:1947" coordorigin="3817,3486" coordsize="27,1947" path="m3817,3486l3844,5433e" filled="f" stroked="t" strokeweight="1.5pt" strokecolor="#595959">
                <v:path arrowok="t"/>
              </v:shape>
            </v:group>
            <v:group style="position:absolute;left:3783;top:3427;width:67;height:93" coordorigin="3783,3427" coordsize="67,93">
              <v:shape style="position:absolute;left:3783;top:3427;width:67;height:93" coordorigin="3783,3427" coordsize="67,93" path="m3783,3520l3816,3427,3838,3486,3817,3486,3783,3520e" filled="t" fillcolor="#595959" stroked="f">
                <v:path arrowok="t"/>
                <v:fill/>
              </v:shape>
              <v:shape style="position:absolute;left:3783;top:3427;width:67;height:93" coordorigin="3783,3427" coordsize="67,93" path="m3851,3519l3817,3486,3838,3486,3851,3519e" filled="t" fillcolor="#595959" stroked="f">
                <v:path arrowok="t"/>
                <v:fill/>
              </v:shape>
            </v:group>
            <v:group style="position:absolute;left:3783;top:3427;width:67;height:93" coordorigin="3783,3427" coordsize="67,93">
              <v:shape style="position:absolute;left:3783;top:3427;width:67;height:93" coordorigin="3783,3427" coordsize="67,93" path="m3817,3486l3851,3519,3816,3427,3783,3520,3817,3486xe" filled="f" stroked="t" strokeweight="1.5pt" strokecolor="#595959">
                <v:path arrowok="t"/>
              </v:shape>
            </v:group>
            <v:group style="position:absolute;left:3794;top:5432;width:99;height:137" coordorigin="3794,5432" coordsize="99,137">
              <v:shape style="position:absolute;left:3794;top:5432;width:99;height:137" coordorigin="3794,5432" coordsize="99,137" path="m3846,5569l3794,5434,3893,5432,3846,5569e" filled="t" fillcolor="#595959" stroked="f">
                <v:path arrowok="t"/>
                <v:fill/>
              </v:shape>
            </v:group>
            <v:group style="position:absolute;left:3794;top:5432;width:99;height:137" coordorigin="3794,5432" coordsize="99,137">
              <v:shape style="position:absolute;left:3794;top:5432;width:99;height:137" coordorigin="3794,5432" coordsize="99,137" path="m3794,5434l3846,5569,3893,5432,3794,5434xe" filled="f" stroked="t" strokeweight="1.5pt" strokecolor="#595959">
                <v:path arrowok="t"/>
              </v:shape>
            </v:group>
            <v:group style="position:absolute;left:3132;top:4174;width:683;height:1337" coordorigin="3132,4174" coordsize="683,1337">
              <v:shape style="position:absolute;left:3132;top:4174;width:683;height:1337" coordorigin="3132,4174" coordsize="683,1337" path="m3132,5511l3132,4174,3815,4174,3815,5511,3132,5511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21.282471pt;margin-top:295.304138pt;width:189.419291pt;height:102.871397pt;mso-position-horizontal-relative:page;mso-position-vertical-relative:page;z-index:-1401" coordorigin="10426,5906" coordsize="3788,2057">
            <v:group style="position:absolute;left:13342;top:7457;width:864;height:506" coordorigin="13342,7457" coordsize="864,506">
              <v:shape style="position:absolute;left:13342;top:7457;width:864;height:506" coordorigin="13342,7457" coordsize="864,506" path="m13342,7457l14207,7457,14207,7963,13342,7963,13342,7457xe" filled="t" fillcolor="#000000" stroked="f">
                <v:path arrowok="t"/>
                <v:fill/>
              </v:shape>
            </v:group>
            <v:group style="position:absolute;left:10433;top:5914;width:3773;height:1543" coordorigin="10433,5914" coordsize="3773,1543">
              <v:shape style="position:absolute;left:10433;top:5914;width:3773;height:1543" coordorigin="10433,5914" coordsize="3773,1543" path="m10433,5914l14207,5914,14207,7457,10433,7457,10433,5914e" filled="t" fillcolor="#000000" stroked="f">
                <v:path arrowok="t"/>
                <v:fill/>
              </v:shape>
            </v:group>
            <v:group style="position:absolute;left:10433;top:5914;width:3773;height:1543" coordorigin="10433,5914" coordsize="3773,1543">
              <v:shape style="position:absolute;left:10433;top:5914;width:3773;height:1543" coordorigin="10433,5914" coordsize="3773,1543" path="m10433,5914l14207,5914,14207,7457,10433,7457,10433,5914xe" filled="f" stroked="t" strokeweight=".75pt" strokecolor="#000000">
                <v:path arrowok="t"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right="872"/>
        <w:jc w:val="righ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521.282471pt;margin-top:-210.055466pt;width:198.717522pt;height:194.953726pt;mso-position-horizontal-relative:page;mso-position-vertical-relative:paragraph;z-index:-1400" coordorigin="10426,-4201" coordsize="3974,3899">
            <v:group style="position:absolute;left:10433;top:-4194;width:3967;height:3802" coordorigin="10433,-4194" coordsize="3967,3802">
              <v:shape style="position:absolute;left:10433;top:-4194;width:3967;height:3802" coordorigin="10433,-4194" coordsize="3967,3802" path="m10433,-4194l14400,-4194,14400,-391,10433,-391,10433,-4194e" filled="t" fillcolor="#000000" stroked="f">
                <v:path arrowok="t"/>
                <v:fill/>
              </v:shape>
            </v:group>
            <v:group style="position:absolute;left:10433;top:-4194;width:3967;height:3802" coordorigin="10433,-4194" coordsize="3967,3802">
              <v:shape style="position:absolute;left:10433;top:-4194;width:3967;height:3802" coordorigin="10433,-4194" coordsize="3967,3802" path="m10433,-4194l14400,-4194e" filled="f" stroked="t" strokeweight=".75pt" strokecolor="#000000">
                <v:path arrowok="t"/>
              </v:shape>
              <v:shape style="position:absolute;left:10433;top:-4194;width:3967;height:3802" coordorigin="10433,-4194" coordsize="3967,3802" path="m14400,-391l10433,-391,10433,-4194e" filled="f" stroked="t" strokeweight=".75pt" strokecolor="#000000">
                <v:path arrowok="t"/>
              </v:shape>
            </v:group>
            <v:group style="position:absolute;left:13902;top:-4039;width:310;height:414" coordorigin="13902,-4039" coordsize="310,414">
              <v:shape style="position:absolute;left:13902;top:-4039;width:310;height:414" coordorigin="13902,-4039" coordsize="310,414" path="m13902,-4039l14212,-4039,14212,-3625,13902,-3625,13902,-4039e" filled="t" fillcolor="#010000" stroked="f">
                <v:path arrowok="t"/>
                <v:fill/>
              </v:shape>
            </v:group>
            <v:group style="position:absolute;left:14212;top:-4039;width:100;height:414" coordorigin="14212,-4039" coordsize="100,414">
              <v:shape style="position:absolute;left:14212;top:-4039;width:100;height:414" coordorigin="14212,-4039" coordsize="100,414" path="m14212,-4039l14312,-4039,14312,-3625,14212,-3625,14212,-4039e" filled="t" fillcolor="#010000" stroked="f">
                <v:path arrowok="t"/>
                <v:fill/>
              </v:shape>
            </v:group>
            <v:group style="position:absolute;left:11819;top:-3604;width:2;height:414" coordorigin="11819,-3604" coordsize="2,414">
              <v:shape style="position:absolute;left:11819;top:-3604;width:2;height:414" coordorigin="11819,-3604" coordsize="0,414" path="m11819,-3604l11819,-3190,11819,-3604xe" filled="t" fillcolor="#010000" stroked="f">
                <v:path arrowok="t"/>
                <v:fill/>
              </v:shape>
            </v:group>
            <v:group style="position:absolute;left:10568;top:-3169;width:2172;height:414" coordorigin="10568,-3169" coordsize="2172,414">
              <v:shape style="position:absolute;left:10568;top:-3169;width:2172;height:414" coordorigin="10568,-3169" coordsize="2172,414" path="m10568,-3169l12740,-3169,12740,-2755,10568,-2755,10568,-3169e" filled="t" fillcolor="#000000" stroked="f">
                <v:path arrowok="t"/>
                <v:fill/>
              </v:shape>
            </v:group>
            <v:group style="position:absolute;left:12740;top:-3169;width:100;height:414" coordorigin="12740,-3169" coordsize="100,414">
              <v:shape style="position:absolute;left:12740;top:-3169;width:100;height:414" coordorigin="12740,-3169" coordsize="100,414" path="m12740,-3169l12840,-3169,12840,-2755,12740,-2755,12740,-3169e" filled="t" fillcolor="#000000" stroked="f">
                <v:path arrowok="t"/>
                <v:fill/>
              </v:shape>
            </v:group>
            <v:group style="position:absolute;left:12840;top:-3169;width:2;height:414" coordorigin="12840,-3169" coordsize="2,414">
              <v:shape style="position:absolute;left:12840;top:-3169;width:2;height:414" coordorigin="12840,-3169" coordsize="0,414" path="m12840,-3169l12840,-2755,12840,-3169xe" filled="t" fillcolor="#000000" stroked="f">
                <v:path arrowok="t"/>
                <v:fill/>
              </v:shape>
            </v:group>
            <v:group style="position:absolute;left:10568;top:-2754;width:2392;height:20" coordorigin="10568,-2754" coordsize="2392,20">
              <v:shape style="position:absolute;left:10568;top:-2754;width:2392;height:20" coordorigin="10568,-2754" coordsize="2392,20" path="m10568,-2754l12960,-2754,12960,-2734,10568,-2734,10568,-2754xe" filled="t" fillcolor="#FFFFFF" stroked="f">
                <v:path arrowok="t"/>
                <v:fill/>
              </v:shape>
            </v:group>
            <v:group style="position:absolute;left:10568;top:-2734;width:2392;height:414" coordorigin="10568,-2734" coordsize="2392,414">
              <v:shape style="position:absolute;left:10568;top:-2734;width:2392;height:414" coordorigin="10568,-2734" coordsize="2392,414" path="m10568,-2734l12960,-2734,12960,-2320,10568,-2320,10568,-2734e" filled="t" fillcolor="#000000" stroked="f">
                <v:path arrowok="t"/>
                <v:fill/>
              </v:shape>
            </v:group>
            <v:group style="position:absolute;left:12960;top:-2734;width:100;height:414" coordorigin="12960,-2734" coordsize="100,414">
              <v:shape style="position:absolute;left:12960;top:-2734;width:100;height:414" coordorigin="12960,-2734" coordsize="100,414" path="m12960,-2734l13060,-2734,13060,-2320,12960,-2320,12960,-2734e" filled="t" fillcolor="#000000" stroked="f">
                <v:path arrowok="t"/>
                <v:fill/>
              </v:shape>
            </v:group>
            <v:group style="position:absolute;left:13060;top:-2734;width:2;height:414" coordorigin="13060,-2734" coordsize="2,414">
              <v:shape style="position:absolute;left:13060;top:-2734;width:2;height:414" coordorigin="13060,-2734" coordsize="0,414" path="m13060,-2734l13060,-2320,13060,-2734xe" filled="t" fillcolor="#000000" stroked="f">
                <v:path arrowok="t"/>
                <v:fill/>
              </v:shape>
            </v:group>
            <v:group style="position:absolute;left:10568;top:-2319;width:1931;height:20" coordorigin="10568,-2319" coordsize="1931,20">
              <v:shape style="position:absolute;left:10568;top:-2319;width:1931;height:20" coordorigin="10568,-2319" coordsize="1931,20" path="m10568,-2319l12499,-2319,12499,-2299,10568,-2299,10568,-2319xe" filled="t" fillcolor="#FFFFFF" stroked="f">
                <v:path arrowok="t"/>
                <v:fill/>
              </v:shape>
            </v:group>
            <v:group style="position:absolute;left:10568;top:-2299;width:1931;height:414" coordorigin="10568,-2299" coordsize="1931,414">
              <v:shape style="position:absolute;left:10568;top:-2299;width:1931;height:414" coordorigin="10568,-2299" coordsize="1931,414" path="m10568,-2299l12499,-2299,12499,-1885,10568,-1885,10568,-2299e" filled="t" fillcolor="#000000" stroked="f">
                <v:path arrowok="t"/>
                <v:fill/>
              </v:shape>
            </v:group>
            <v:group style="position:absolute;left:12499;top:-2299;width:100;height:414" coordorigin="12499,-2299" coordsize="100,414">
              <v:shape style="position:absolute;left:12499;top:-2299;width:100;height:414" coordorigin="12499,-2299" coordsize="100,414" path="m12499,-2299l12599,-2299,12599,-1885,12499,-1885,12499,-2299e" filled="t" fillcolor="#000000" stroked="f">
                <v:path arrowok="t"/>
                <v:fill/>
              </v:shape>
            </v:group>
            <v:group style="position:absolute;left:12599;top:-2299;width:2;height:414" coordorigin="12599,-2299" coordsize="2,414">
              <v:shape style="position:absolute;left:12599;top:-2299;width:2;height:414" coordorigin="12599,-2299" coordsize="0,414" path="m12599,-2299l12599,-1885,12599,-2299xe" filled="t" fillcolor="#000000" stroked="f">
                <v:path arrowok="t"/>
                <v:fill/>
              </v:shape>
            </v:group>
            <v:group style="position:absolute;left:10568;top:-1884;width:2151;height:20" coordorigin="10568,-1884" coordsize="2151,20">
              <v:shape style="position:absolute;left:10568;top:-1884;width:2151;height:20" coordorigin="10568,-1884" coordsize="2151,20" path="m10568,-1884l12719,-1884,12719,-1864,10568,-1864,10568,-1884xe" filled="t" fillcolor="#FFFFFF" stroked="f">
                <v:path arrowok="t"/>
                <v:fill/>
              </v:shape>
            </v:group>
            <v:group style="position:absolute;left:10568;top:-1864;width:2151;height:414" coordorigin="10568,-1864" coordsize="2151,414">
              <v:shape style="position:absolute;left:10568;top:-1864;width:2151;height:414" coordorigin="10568,-1864" coordsize="2151,414" path="m10568,-1864l12719,-1864,12719,-1450,10568,-1450,10568,-1864e" filled="t" fillcolor="#000000" stroked="f">
                <v:path arrowok="t"/>
                <v:fill/>
              </v:shape>
            </v:group>
            <v:group style="position:absolute;left:12719;top:-1864;width:100;height:414" coordorigin="12719,-1864" coordsize="100,414">
              <v:shape style="position:absolute;left:12719;top:-1864;width:100;height:414" coordorigin="12719,-1864" coordsize="100,414" path="m12719,-1864l12819,-1864,12819,-1450,12719,-1450,12719,-1864e" filled="t" fillcolor="#000000" stroked="f">
                <v:path arrowok="t"/>
                <v:fill/>
              </v:shape>
            </v:group>
            <v:group style="position:absolute;left:12819;top:-1864;width:2;height:414" coordorigin="12819,-1864" coordsize="2,414">
              <v:shape style="position:absolute;left:12819;top:-1864;width:2;height:414" coordorigin="12819,-1864" coordsize="0,414" path="m12819,-1864l12819,-1450,12819,-1864xe" filled="t" fillcolor="#000000" stroked="f">
                <v:path arrowok="t"/>
                <v:fill/>
              </v:shape>
            </v:group>
            <v:group style="position:absolute;left:10568;top:-1449;width:1991;height:20" coordorigin="10568,-1449" coordsize="1991,20">
              <v:shape style="position:absolute;left:10568;top:-1449;width:1991;height:20" coordorigin="10568,-1449" coordsize="1991,20" path="m10568,-1449l12559,-1449,12559,-1429,10568,-1429,10568,-1449xe" filled="t" fillcolor="#FFFFFF" stroked="f">
                <v:path arrowok="t"/>
                <v:fill/>
              </v:shape>
            </v:group>
            <v:group style="position:absolute;left:10568;top:-1429;width:1991;height:414" coordorigin="10568,-1429" coordsize="1991,414">
              <v:shape style="position:absolute;left:10568;top:-1429;width:1991;height:414" coordorigin="10568,-1429" coordsize="1991,414" path="m10568,-1429l12559,-1429,12559,-1015,10568,-1015,10568,-1429e" filled="t" fillcolor="#000000" stroked="f">
                <v:path arrowok="t"/>
                <v:fill/>
              </v:shape>
            </v:group>
            <v:group style="position:absolute;left:12559;top:-1429;width:100;height:414" coordorigin="12559,-1429" coordsize="100,414">
              <v:shape style="position:absolute;left:12559;top:-1429;width:100;height:414" coordorigin="12559,-1429" coordsize="100,414" path="m12559,-1429l12659,-1429,12659,-1015,12559,-1015,12559,-1429e" filled="t" fillcolor="#000000" stroked="f">
                <v:path arrowok="t"/>
                <v:fill/>
              </v:shape>
            </v:group>
            <v:group style="position:absolute;left:12659;top:-1429;width:2;height:414" coordorigin="12659,-1429" coordsize="2,414">
              <v:shape style="position:absolute;left:12659;top:-1429;width:2;height:414" coordorigin="12659,-1429" coordsize="0,414" path="m12659,-1429l12659,-1015,12659,-1429xe" filled="t" fillcolor="#000000" stroked="f">
                <v:path arrowok="t"/>
                <v:fill/>
              </v:shape>
            </v:group>
            <v:group style="position:absolute;left:10568;top:-1014;width:1901;height:20" coordorigin="10568,-1014" coordsize="1901,20">
              <v:shape style="position:absolute;left:10568;top:-1014;width:1901;height:20" coordorigin="10568,-1014" coordsize="1901,20" path="m10568,-1014l12469,-1014,12469,-994,10568,-994,10568,-1014xe" filled="t" fillcolor="#FFFFFF" stroked="f">
                <v:path arrowok="t"/>
                <v:fill/>
              </v:shape>
            </v:group>
            <v:group style="position:absolute;left:10568;top:-994;width:1901;height:414" coordorigin="10568,-994" coordsize="1901,414">
              <v:shape style="position:absolute;left:10568;top:-994;width:1901;height:414" coordorigin="10568,-994" coordsize="1901,414" path="m10568,-994l12469,-994,12469,-580,10568,-580,10568,-994e" filled="t" fillcolor="#000000" stroked="f">
                <v:path arrowok="t"/>
                <v:fill/>
              </v:shape>
            </v:group>
            <v:group style="position:absolute;left:12469;top:-994;width:2;height:414" coordorigin="12469,-994" coordsize="2,414">
              <v:shape style="position:absolute;left:12469;top:-994;width:2;height:414" coordorigin="12469,-994" coordsize="0,414" path="m12469,-994l12469,-580,12469,-994xe" filled="t" fillcolor="#000000" stroked="f">
                <v:path arrowok="t"/>
                <v:fill/>
              </v:shape>
            </v:group>
            <v:group style="position:absolute;left:10568;top:-589;width:2;height:279" coordorigin="10568,-589" coordsize="2,279">
              <v:shape style="position:absolute;left:10568;top:-589;width:2;height:279" coordorigin="10568,-589" coordsize="0,279" path="m10568,-589l10568,-310,10568,-589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Margin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&amp;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9"/>
        </w:rPr>
        <w:t>Padding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1" w:after="0" w:line="240" w:lineRule="auto"/>
        <w:ind w:right="1805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-13"/>
          <w:w w:val="99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99"/>
        </w:rPr>
        <w:t>ransparent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right"/>
        <w:spacing w:after="0"/>
        <w:sectPr>
          <w:type w:val="continuous"/>
          <w:pgSz w:w="14400" w:h="8100" w:orient="landscape"/>
          <w:pgMar w:top="720" w:bottom="700" w:left="520" w:right="8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39.525162pt;margin-top:367.183075pt;width:238.110235pt;height:30.992126pt;mso-position-horizontal-relative:page;mso-position-vertical-relative:page;z-index:-1398" coordorigin="4791,7344" coordsize="4762,620">
            <v:shape style="position:absolute;left:4791;top:7344;width:4762;height:620" coordorigin="4791,7344" coordsize="4762,620" path="m4791,7344l9553,7344,9553,7964,4791,7964,4791,7344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67.12262pt;margin-top:367.182434pt;width:43.204724pt;height:30.992126pt;mso-position-horizontal-relative:page;mso-position-vertical-relative:page;z-index:-1397" coordorigin="13342,7344" coordsize="864,620">
            <v:shape style="position:absolute;left:13342;top:7344;width:864;height:620" coordorigin="13342,7344" coordsize="864,620" path="m13342,7344l14207,7344,14207,7963,13342,7963,13342,7344e" filled="t" fillcolor="#000000" stroked="f">
              <v:path arrowok="t"/>
              <v:fill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543306pt;margin-top:27.296259pt;width:670.913383pt;height:311.07677pt;mso-position-horizontal-relative:page;mso-position-vertical-relative:page;z-index:-139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40" w:hRule="exact"/>
                    </w:trPr>
                    <w:tc>
                      <w:tcPr>
                        <w:tcW w:w="508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091" w:type="dxa"/>
                        <w:gridSpan w:val="2"/>
                        <w:tcBorders>
                          <w:top w:val="single" w:sz="6.0" w:space="0" w:color="9E9E9E"/>
                          <w:bottom w:val="nil" w:sz="6" w:space="0" w:color="auto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39" w:type="dxa"/>
                        <w:tcBorders>
                          <w:top w:val="nil" w:sz="6" w:space="0" w:color="auto"/>
                          <w:bottom w:val="nil" w:sz="6" w:space="0" w:color="auto"/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5089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>
                          <w:spacing w:before="7" w:after="0" w:line="140" w:lineRule="exact"/>
                          <w:jc w:val="left"/>
                          <w:rPr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35" w:right="-20"/>
                          <w:jc w:val="left"/>
                          <w:rPr>
                            <w:rFonts w:ascii="Arial" w:hAnsi="Arial" w:cs="Arial" w:eastAsia="Arial"/>
                            <w:sz w:val="56"/>
                            <w:szCs w:val="5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0"/>
                            <w:w w:val="100"/>
                          </w:rPr>
                          <w:t>CSS</w:t>
                        </w:r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0"/>
                            <w:w w:val="100"/>
                          </w:rPr>
                          <w:t>distance</w:t>
                        </w:r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-2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0"/>
                            <w:w w:val="100"/>
                          </w:rPr>
                          <w:t>units</w:t>
                        </w:r>
                        <w:r>
                          <w:rPr>
                            <w:rFonts w:ascii="Arial" w:hAnsi="Arial" w:cs="Arial" w:eastAsia="Arial"/>
                            <w:sz w:val="56"/>
                            <w:szCs w:val="5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091" w:type="dxa"/>
                        <w:gridSpan w:val="2"/>
                        <w:tcBorders>
                          <w:top w:val="nil" w:sz="6" w:space="0" w:color="auto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>
                          <w:spacing w:before="3" w:after="0" w:line="240" w:lineRule="auto"/>
                          <w:ind w:left="3263" w:right="3244"/>
                          <w:jc w:val="center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99"/>
                          </w:rPr>
                          <w:t>Absolute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vMerge w:val="restart"/>
                        <w:tcBorders>
                          <w:top w:val="nil" w:sz="6" w:space="0" w:color="auto"/>
                          <w:left w:val="single" w:sz="6.0" w:space="0" w:color="9E9E9E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5089" w:type="dxa"/>
                        <w:vMerge/>
                        <w:tcBorders>
                          <w:bottom w:val="nil" w:sz="6" w:space="0" w:color="auto"/>
                          <w:left w:val="nil" w:sz="6" w:space="0" w:color="auto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nil" w:sz="6" w:space="0" w:color="auto"/>
                          <w:left w:val="single" w:sz="6.0" w:space="0" w:color="9E9E9E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nil" w:sz="6" w:space="0" w:color="auto"/>
                          <w:left w:val="single" w:sz="6.0" w:space="0" w:color="9E9E9E"/>
                          <w:right w:val="single" w:sz="6.0" w:space="0" w:color="9E9E9E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39" w:type="dxa"/>
                        <w:vMerge/>
                        <w:tcBorders>
                          <w:bottom w:val="nil" w:sz="6" w:space="0" w:color="auto"/>
                          <w:left w:val="single" w:sz="6.0" w:space="0" w:color="9E9E9E"/>
                          <w:right w:val="nil" w:sz="6" w:space="0" w:color="auto"/>
                        </w:tcBorders>
                        <w:shd w:val="clear" w:color="auto" w:fill="000000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5089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597" w:type="dxa"/>
                        <w:tcBorders>
                          <w:top w:val="nil" w:sz="6" w:space="0" w:color="auto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39" w:type="dxa"/>
                        <w:vMerge w:val="restart"/>
                        <w:tcBorders>
                          <w:top w:val="nil" w:sz="6" w:space="0" w:color="auto"/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1mm</w:t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millimeters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2cm</w:t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centimeters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0.2in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inches</w:t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24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3pt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24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printer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point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1/72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inch</w:t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723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091" w:type="dxa"/>
                        <w:gridSpan w:val="2"/>
                        <w:tcBorders>
                          <w:top w:val="single" w:sz="24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3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341" w:right="3321"/>
                          <w:jc w:val="center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99"/>
                          </w:rPr>
                          <w:t>Relative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2em</w:t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times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element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6"/>
                            <w:w w:val="100"/>
                          </w:rPr>
                          <w:t>’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current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font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size</w:t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78" w:hRule="exact"/>
                    </w:trPr>
                    <w:tc>
                      <w:tcPr>
                        <w:tcW w:w="5089" w:type="dxa"/>
                        <w:vMerge/>
                        <w:tcBorders>
                          <w:bottom w:val="nil" w:sz="6" w:space="0" w:color="auto"/>
                          <w:left w:val="nil" w:sz="6" w:space="0" w:color="auto"/>
                          <w:right w:val="single" w:sz="6.0" w:space="0" w:color="9E9E9E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94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3rem</w:t>
                        </w:r>
                      </w:p>
                    </w:tc>
                    <w:tc>
                      <w:tcPr>
                        <w:tcW w:w="6597" w:type="dxa"/>
                        <w:tcBorders>
                          <w:top w:val="single" w:sz="6.0" w:space="0" w:color="9E9E9E"/>
                          <w:bottom w:val="single" w:sz="6.0" w:space="0" w:color="9E9E9E"/>
                          <w:left w:val="single" w:sz="6.0" w:space="0" w:color="9E9E9E"/>
                          <w:right w:val="single" w:sz="6.0" w:space="0" w:color="9E9E9E"/>
                        </w:tcBorders>
                      </w:tcPr>
                      <w:p>
                        <w:pPr>
                          <w:spacing w:before="5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28" w:right="-20"/>
                          <w:jc w:val="left"/>
                          <w:rPr>
                            <w:rFonts w:ascii="Arial" w:hAnsi="Arial" w:cs="Arial" w:eastAsia="Arial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times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root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element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6"/>
                            <w:w w:val="100"/>
                          </w:rPr>
                          <w:t>’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current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font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2"/>
                            <w:szCs w:val="32"/>
                            <w:spacing w:val="0"/>
                            <w:w w:val="100"/>
                          </w:rPr>
                          <w:t>size</w:t>
                        </w:r>
                      </w:p>
                    </w:tc>
                    <w:tc>
                      <w:tcPr>
                        <w:tcW w:w="239" w:type="dxa"/>
                        <w:vMerge/>
                        <w:tcBorders>
                          <w:bottom w:val="nil" w:sz="6" w:space="0" w:color="auto"/>
                          <w:left w:val="single" w:sz="6.0" w:space="0" w:color="9E9E9E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5290" w:right="6090"/>
        <w:jc w:val="center"/>
        <w:tabs>
          <w:tab w:pos="678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2px</w:t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pixels</w:t>
      </w:r>
    </w:p>
    <w:p>
      <w:pPr>
        <w:jc w:val="center"/>
        <w:spacing w:after="0"/>
        <w:sectPr>
          <w:pgNumType w:start="10"/>
          <w:pgMar w:header="0" w:footer="336" w:top="460" w:bottom="520" w:left="380" w:right="220"/>
          <w:headerReference w:type="default" r:id="rId23"/>
          <w:footerReference w:type="default" r:id="rId24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01" w:footer="0" w:top="1600" w:bottom="0" w:left="380" w:right="360"/>
          <w:headerReference w:type="default" r:id="rId25"/>
          <w:footerReference w:type="default" r:id="rId26"/>
          <w:pgSz w:w="14400" w:h="8100" w:orient="landscape"/>
        </w:sectPr>
      </w:pPr>
      <w:rPr/>
    </w:p>
    <w:p>
      <w:pPr>
        <w:spacing w:before="14" w:after="0" w:line="252" w:lineRule="auto"/>
        <w:ind w:left="246" w:right="-82"/>
        <w:jc w:val="left"/>
        <w:tabs>
          <w:tab w:pos="17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width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Override</w:t>
      </w:r>
      <w:r>
        <w:rPr>
          <w:rFonts w:ascii="Arial" w:hAnsi="Arial" w:cs="Arial" w:eastAsia="Arial"/>
          <w:sz w:val="36"/>
          <w:szCs w:val="36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defaults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height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2" w:lineRule="auto"/>
        <w:ind w:left="246" w:right="329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padding-top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padding-right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padding-bottom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padding-left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2" w:lineRule="auto"/>
        <w:ind w:left="246" w:right="347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margin-top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margin-right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margin-bottom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margin-left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0" w:after="0" w:line="247" w:lineRule="auto"/>
        <w:ind w:right="2451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/>
        <w:br w:type="column"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border-bottom-color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border-bottom-style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border-bottom-width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border-left-color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border-left-style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right="2649"/>
        <w:jc w:val="both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1.889771pt;margin-top:56.680153pt;width:253.464566pt;height:81.543307pt;mso-position-horizontal-relative:page;mso-position-vertical-relative:paragraph;z-index:-1394" type="#_x0000_t202" filled="f" stroked="f">
            <v:textbox inset="0,0,0,0">
              <w:txbxContent>
                <w:p>
                  <w:pPr>
                    <w:spacing w:before="5" w:after="0" w:line="190" w:lineRule="exact"/>
                    <w:jc w:val="left"/>
                    <w:rPr>
                      <w:sz w:val="19"/>
                      <w:szCs w:val="19"/>
                    </w:rPr>
                  </w:pPr>
                  <w:rPr/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40" w:lineRule="auto"/>
                    <w:ind w:right="15"/>
                    <w:jc w:val="righ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-15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595959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border-right-style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border-right-width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etc.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417" w:lineRule="exact"/>
        <w:ind w:left="1428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  <w:position w:val="1"/>
        </w:rPr>
        <w:t>p</w:t>
      </w:r>
      <w:r>
        <w:rPr>
          <w:rFonts w:ascii="Consolas" w:hAnsi="Consolas" w:cs="Consolas" w:eastAsia="Consolas"/>
          <w:sz w:val="36"/>
          <w:szCs w:val="36"/>
          <w:color w:val="A52A2A"/>
          <w:spacing w:val="-2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1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1824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border:</w:t>
      </w:r>
      <w:r>
        <w:rPr>
          <w:rFonts w:ascii="Consolas" w:hAnsi="Consolas" w:cs="Consolas" w:eastAsia="Consolas"/>
          <w:sz w:val="36"/>
          <w:szCs w:val="36"/>
          <w:color w:val="FF0000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5px</w:t>
      </w:r>
      <w:r>
        <w:rPr>
          <w:rFonts w:ascii="Consolas" w:hAnsi="Consolas" w:cs="Consolas" w:eastAsia="Consolas"/>
          <w:sz w:val="36"/>
          <w:szCs w:val="36"/>
          <w:color w:val="0000CD"/>
          <w:spacing w:val="-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solid</w:t>
      </w:r>
      <w:r>
        <w:rPr>
          <w:rFonts w:ascii="Consolas" w:hAnsi="Consolas" w:cs="Consolas" w:eastAsia="Consolas"/>
          <w:sz w:val="36"/>
          <w:szCs w:val="36"/>
          <w:color w:val="0000CD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CD"/>
          <w:spacing w:val="0"/>
          <w:w w:val="100"/>
        </w:rPr>
        <w:t>red;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401" w:lineRule="exact"/>
        <w:ind w:left="1428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/>
        <w:pict>
          <v:group style="position:absolute;margin-left:24.542322pt;margin-top:-266.723969pt;width:314.954723pt;height:269.009842pt;mso-position-horizontal-relative:page;mso-position-vertical-relative:paragraph;z-index:-1392" coordorigin="491,-5334" coordsize="6299,5380">
            <v:group style="position:absolute;left:491;top:-5334;width:6299;height:5380" coordorigin="491,-5334" coordsize="6299,5380">
              <v:shape style="position:absolute;left:491;top:-5334;width:6299;height:5380" coordorigin="491,-5334" coordsize="6299,5380" path="m491,-5334l6790,-5334,6790,46,491,46,491,-5334e" filled="t" fillcolor="#000000" stroked="f">
                <v:path arrowok="t"/>
                <v:fill/>
              </v:shape>
            </v:group>
            <v:group style="position:absolute;left:2326;top:-431;width:2;height:438" coordorigin="2326,-431" coordsize="2,438">
              <v:shape style="position:absolute;left:2326;top:-431;width:2;height:438" coordorigin="2326,-431" coordsize="0,438" path="m2326,-431l2326,7,2326,-431xe" filled="t" fillcolor="#010000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36"/>
          <w:szCs w:val="36"/>
          <w:spacing w:val="0"/>
          <w:w w:val="100"/>
          <w:position w:val="-1"/>
        </w:rPr>
        <w:t>}</w:t>
      </w:r>
      <w:r>
        <w:rPr>
          <w:rFonts w:ascii="Consolas" w:hAnsi="Consolas" w:cs="Consolas" w:eastAsia="Consolas"/>
          <w:sz w:val="36"/>
          <w:szCs w:val="3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380" w:right="360"/>
          <w:cols w:num="2" w:equalWidth="0">
            <w:col w:w="6123" w:space="1242"/>
            <w:col w:w="6295"/>
          </w:cols>
        </w:sectPr>
      </w:pPr>
      <w:rPr/>
    </w:p>
    <w:p>
      <w:pPr>
        <w:spacing w:before="0" w:after="0" w:line="204" w:lineRule="exact"/>
        <w:ind w:left="5507" w:right="556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2.188965pt;margin-top:207.937012pt;width:357.811022pt;height:45.661417pt;mso-position-horizontal-relative:page;mso-position-vertical-relative:page;z-index:-1395" type="#_x0000_t202" filled="f" stroked="f">
            <v:textbox inset="0,0,0,0">
              <w:txbxContent>
                <w:p>
                  <w:pPr>
                    <w:spacing w:before="0" w:after="0" w:line="402" w:lineRule="exact"/>
                    <w:ind w:left="501" w:right="-20"/>
                    <w:jc w:val="left"/>
                    <w:rPr>
                      <w:rFonts w:ascii="Consolas" w:hAnsi="Consolas" w:cs="Consolas" w:eastAsia="Consolas"/>
                      <w:sz w:val="36"/>
                      <w:szCs w:val="36"/>
                    </w:rPr>
                  </w:pPr>
                  <w:rPr/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595959"/>
                      <w:spacing w:val="0"/>
                      <w:w w:val="100"/>
                      <w:position w:val="1"/>
                    </w:rPr>
                    <w:t>border-left-width</w:t>
                  </w:r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000000"/>
                      <w:spacing w:val="0"/>
                      <w:w w:val="100"/>
                      <w:position w:val="0"/>
                    </w:rPr>
                  </w:r>
                </w:p>
                <w:p>
                  <w:pPr>
                    <w:spacing w:before="13" w:after="0" w:line="240" w:lineRule="auto"/>
                    <w:ind w:left="501" w:right="-20"/>
                    <w:jc w:val="left"/>
                    <w:rPr>
                      <w:rFonts w:ascii="Consolas" w:hAnsi="Consolas" w:cs="Consolas" w:eastAsia="Consolas"/>
                      <w:sz w:val="36"/>
                      <w:szCs w:val="36"/>
                    </w:rPr>
                  </w:pPr>
                  <w:rPr/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595959"/>
                      <w:spacing w:val="0"/>
                      <w:w w:val="100"/>
                    </w:rPr>
                    <w:t>border-right-color</w:t>
                  </w:r>
                  <w:r>
                    <w:rPr>
                      <w:rFonts w:ascii="Consolas" w:hAnsi="Consolas" w:cs="Consolas" w:eastAsia="Consolas"/>
                      <w:sz w:val="36"/>
                      <w:szCs w:val="3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39.52417pt;margin-top:90.745079pt;width:480.475828pt;height:307.431101pt;mso-position-horizontal-relative:page;mso-position-vertical-relative:page;z-index:-1393" coordorigin="4790,1815" coordsize="9610,6149">
            <v:group style="position:absolute;left:4791;top:7344;width:4762;height:620" coordorigin="4791,7344" coordsize="4762,620">
              <v:shape style="position:absolute;left:4791;top:7344;width:4762;height:620" coordorigin="4791,7344" coordsize="4762,620" path="m4791,7344l9553,7344,9553,7964,4791,7964,4791,7344e" filled="t" fillcolor="#000000" stroked="f">
                <v:path arrowok="t"/>
                <v:fill/>
              </v:shape>
            </v:group>
            <v:group style="position:absolute;left:13342;top:7344;width:864;height:620" coordorigin="13342,7344" coordsize="864,620">
              <v:shape style="position:absolute;left:13342;top:7344;width:864;height:620" coordorigin="13342,7344" coordsize="864,620" path="m13342,7344l14207,7344,14207,7963,13342,7963,13342,7344e" filled="t" fillcolor="#000000" stroked="f">
                <v:path arrowok="t"/>
                <v:fill/>
              </v:shape>
            </v:group>
            <v:group style="position:absolute;left:7610;top:1815;width:6299;height:2344" coordorigin="7610,1815" coordsize="6299,2344">
              <v:shape style="position:absolute;left:7610;top:1815;width:6299;height:2344" coordorigin="7610,1815" coordsize="6299,2344" path="m7610,1815l13909,1815,13909,4159,7610,4159,7610,1815xe" filled="t" fillcolor="#000000" stroked="f">
                <v:path arrowok="t"/>
                <v:fill/>
              </v:shape>
            </v:group>
            <v:group style="position:absolute;left:7610;top:5072;width:6299;height:2123" coordorigin="7610,5072" coordsize="6299,2123">
              <v:shape style="position:absolute;left:7610;top:5072;width:6299;height:2123" coordorigin="7610,5072" coordsize="6299,2123" path="m7610,5072l13909,5072,13909,7195,7610,7195,7610,5072xe" filled="t" fillcolor="#000000" stroked="f">
                <v:path arrowok="t"/>
                <v:fill/>
              </v:shape>
            </v:group>
            <v:group style="position:absolute;left:7244;top:4159;width:7156;height:913" coordorigin="7244,4159" coordsize="7156,913">
              <v:shape style="position:absolute;left:7244;top:4159;width:7156;height:913" coordorigin="7244,4159" coordsize="7156,913" path="m7244,4159l14400,4159,14400,5072,7244,5072,7244,4159e" filled="t" fillcolor="#000000" stroked="f">
                <v:path arrowok="t"/>
                <v:fill/>
              </v:shape>
            </v:group>
            <v:group style="position:absolute;left:9038;top:6143;width:5069;height:1631" coordorigin="9038,6143" coordsize="5069,1631">
              <v:shape style="position:absolute;left:9038;top:6143;width:5069;height:1631" coordorigin="9038,6143" coordsize="5069,1631" path="m9038,6143l14107,6143,14107,7774,9038,7774,9038,6143e" filled="t" fillcolor="#000000" stroked="f">
                <v:path arrowok="t"/>
                <v:fill/>
              </v:shape>
            </v:group>
            <v:group style="position:absolute;left:9038;top:6143;width:5069;height:1631" coordorigin="9038,6143" coordsize="5069,1631">
              <v:shape style="position:absolute;left:9038;top:6143;width:5069;height:1631" coordorigin="9038,6143" coordsize="5069,1631" path="m9038,6143l14107,6143,14107,7774,9038,7774,9038,6143xe" filled="f" stroked="t" strokeweight=".75pt" strokecolor="#000000">
                <v:path arrowok="t"/>
              </v:shape>
            </v:group>
            <v:group style="position:absolute;left:9569;top:6278;width:198;height:78" coordorigin="9569,6278" coordsize="198,78">
              <v:shape style="position:absolute;left:9569;top:6278;width:198;height:78" coordorigin="9569,6278" coordsize="198,78" path="m9569,6278l9767,6278,9767,6356,9569,6356,9569,6278xe" filled="t" fillcolor="#FFFFFF" stroked="f">
                <v:path arrowok="t"/>
                <v:fill/>
              </v:shape>
            </v:group>
            <v:group style="position:absolute;left:9569;top:6356;width:198;height:422" coordorigin="9569,6356" coordsize="198,422">
              <v:shape style="position:absolute;left:9569;top:6356;width:198;height:422" coordorigin="9569,6356" coordsize="198,422" path="m9569,6356l9767,6356,9767,6778,9569,6778,9569,6356e" filled="t" fillcolor="#010000" stroked="f">
                <v:path arrowok="t"/>
                <v:fill/>
              </v:shape>
            </v:group>
            <v:group style="position:absolute;left:9767;top:6356;width:2;height:422" coordorigin="9767,6356" coordsize="2,422">
              <v:shape style="position:absolute;left:9767;top:6356;width:2;height:422" coordorigin="9767,6356" coordsize="0,422" path="m9767,6356l9767,6778,9767,6356xe" filled="t" fillcolor="#010000" stroked="f">
                <v:path arrowok="t"/>
                <v:fill/>
              </v:shape>
            </v:group>
            <v:group style="position:absolute;left:9173;top:6713;width:396;height:78" coordorigin="9173,6713" coordsize="396,78">
              <v:shape style="position:absolute;left:9173;top:6713;width:396;height:78" coordorigin="9173,6713" coordsize="396,78" path="m9173,6713l9569,6713,9569,6791,9173,6791,9173,6713xe" filled="t" fillcolor="#FFFFFF" stroked="f">
                <v:path arrowok="t"/>
                <v:fill/>
              </v:shape>
            </v:group>
            <v:group style="position:absolute;left:9173;top:6791;width:396;height:422" coordorigin="9173,6791" coordsize="396,422">
              <v:shape style="position:absolute;left:9173;top:6791;width:396;height:422" coordorigin="9173,6791" coordsize="396,422" path="m9173,6791l9569,6791,9569,7213,9173,7213,9173,6791e" filled="t" fillcolor="#000000" stroked="f">
                <v:path arrowok="t"/>
                <v:fill/>
              </v:shape>
            </v:group>
            <v:group style="position:absolute;left:9173;top:7148;width:198;height:78" coordorigin="9173,7148" coordsize="198,78">
              <v:shape style="position:absolute;left:9173;top:7148;width:198;height:78" coordorigin="9173,7148" coordsize="198,78" path="m9173,7148l9371,7148,9371,7226,9173,7226,9173,7148xe" filled="t" fillcolor="#FFFFFF" stroked="f">
                <v:path arrowok="t"/>
                <v:fill/>
              </v:shape>
            </v:group>
            <v:group style="position:absolute;left:9173;top:7226;width:198;height:422" coordorigin="9173,7226" coordsize="198,422">
              <v:shape style="position:absolute;left:9173;top:7226;width:198;height:422" coordorigin="9173,7226" coordsize="198,422" path="m9173,7226l9371,7226,9371,7648,9173,7648,9173,7226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CS142</w:t>
      </w:r>
      <w:r>
        <w:rPr>
          <w:rFonts w:ascii="Arial" w:hAnsi="Arial" w:cs="Arial" w:eastAsia="Arial"/>
          <w:sz w:val="20"/>
          <w:szCs w:val="20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Lecture</w:t>
      </w:r>
      <w:r>
        <w:rPr>
          <w:rFonts w:ascii="Arial" w:hAnsi="Arial" w:cs="Arial" w:eastAsia="Arial"/>
          <w:sz w:val="20"/>
          <w:szCs w:val="20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Notes</w:t>
      </w:r>
      <w:r>
        <w:rPr>
          <w:rFonts w:ascii="Arial" w:hAnsi="Arial" w:cs="Arial" w:eastAsia="Arial"/>
          <w:sz w:val="20"/>
          <w:szCs w:val="20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99"/>
        </w:rPr>
        <w:t>CSS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4400" w:h="8100" w:orient="landscape"/>
          <w:pgMar w:top="720" w:bottom="700" w:left="380" w:right="360"/>
        </w:sectPr>
      </w:pPr>
      <w:rPr/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/>
        <w:pict>
          <v:group style="position:absolute;margin-left:24.542322pt;margin-top:90.745079pt;width:685.786021pt;height:307.431101pt;mso-position-horizontal-relative:page;mso-position-vertical-relative:page;z-index:-1391" coordorigin="491,1815" coordsize="13716,6149">
            <v:group style="position:absolute;left:4791;top:7344;width:4762;height:620" coordorigin="4791,7344" coordsize="4762,620">
              <v:shape style="position:absolute;left:4791;top:7344;width:4762;height:620" coordorigin="4791,7344" coordsize="4762,620" path="m4791,7344l9553,7344,9553,7964,4791,7964,4791,7344e" filled="t" fillcolor="#000000" stroked="f">
                <v:path arrowok="t"/>
                <v:fill/>
              </v:shape>
            </v:group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2605;top:2190;width:1386;height:78" coordorigin="2605,2190" coordsize="1386,78">
              <v:shape style="position:absolute;left:2605;top:2190;width:1386;height:78" coordorigin="2605,2190" coordsize="1386,78" path="m2605,2190l3991,2190,3991,2268,2605,2268,2605,2190xe" filled="t" fillcolor="#FFFFFF" stroked="f">
                <v:path arrowok="t"/>
                <v:fill/>
              </v:shape>
            </v:group>
            <v:group style="position:absolute;left:4946;top:2190;width:5723;height:20" coordorigin="4946,2190" coordsize="5723,20">
              <v:shape style="position:absolute;left:4946;top:2190;width:5723;height:20" coordorigin="4946,2190" coordsize="5723,20" path="m4946,2190l10669,2190,10669,2210,4946,2210,4946,2190xe" filled="t" fillcolor="#FFFFFF" stroked="f">
                <v:path arrowok="t"/>
                <v:fill/>
              </v:shape>
            </v:group>
            <v:group style="position:absolute;left:2605;top:2268;width:1386;height:422" coordorigin="2605,2268" coordsize="1386,422">
              <v:shape style="position:absolute;left:2605;top:2268;width:1386;height:422" coordorigin="2605,2268" coordsize="1386,422" path="m2605,2268l3991,2268,3991,2690,2605,2690,2605,2268e" filled="t" fillcolor="#010000" stroked="f">
                <v:path arrowok="t"/>
                <v:fill/>
              </v:shape>
            </v:group>
            <v:group style="position:absolute;left:3991;top:2268;width:198;height:422" coordorigin="3991,2268" coordsize="198,422">
              <v:shape style="position:absolute;left:3991;top:2268;width:198;height:422" coordorigin="3991,2268" coordsize="198,422" path="m3991,2268l4189,2268,4189,2690,3991,2690,3991,2268e" filled="t" fillcolor="#010000" stroked="f">
                <v:path arrowok="t"/>
                <v:fill/>
              </v:shape>
            </v:group>
            <v:group style="position:absolute;left:4226;top:2210;width:2;height:414" coordorigin="4226,2210" coordsize="2,414">
              <v:shape style="position:absolute;left:4226;top:2210;width:2;height:414" coordorigin="4226,2210" coordsize="0,414" path="m4226,2210l4226,2624,4226,2210xe" filled="t" fillcolor="#000000" stroked="f">
                <v:path arrowok="t"/>
                <v:fill/>
              </v:shape>
            </v:group>
            <v:group style="position:absolute;left:4226;top:2210;width:100;height:414" coordorigin="4226,2210" coordsize="100,414">
              <v:shape style="position:absolute;left:4226;top:2210;width:100;height:414" coordorigin="4226,2210" coordsize="100,414" path="m4226,2210l4326,2210,4326,2624,4226,2624,4226,2210e" filled="t" fillcolor="#000000" stroked="f">
                <v:path arrowok="t"/>
                <v:fill/>
              </v:shape>
            </v:group>
            <v:group style="position:absolute;left:4946;top:2210;width:2;height:414" coordorigin="4946,2210" coordsize="2,414">
              <v:shape style="position:absolute;left:4946;top:2210;width:2;height:414" coordorigin="4946,2210" coordsize="0,414" path="m4946,2210l4946,2624,4946,2210xe" filled="t" fillcolor="#000000" stroked="f">
                <v:path arrowok="t"/>
                <v:fill/>
              </v:shape>
            </v:group>
            <v:group style="position:absolute;left:4946;top:2210;width:5723;height:414" coordorigin="4946,2210" coordsize="5723,414">
              <v:shape style="position:absolute;left:4946;top:2210;width:5723;height:414" coordorigin="4946,2210" coordsize="5723,414" path="m4946,2210l10669,2210,10669,2624,4946,2624,4946,2210e" filled="t" fillcolor="#000000" stroked="f">
                <v:path arrowok="t"/>
                <v:fill/>
              </v:shape>
            </v:group>
            <v:group style="position:absolute;left:10669;top:2210;width:2;height:414" coordorigin="10669,2210" coordsize="2,414">
              <v:shape style="position:absolute;left:10669;top:2210;width:2;height:414" coordorigin="10669,2210" coordsize="0,414" path="m10669,2210l10669,2624,10669,2210xe" filled="t" fillcolor="#000000" stroked="f">
                <v:path arrowok="t"/>
                <v:fill/>
              </v:shape>
            </v:group>
            <v:group style="position:absolute;left:4946;top:3060;width:6121;height:432" coordorigin="4946,3060" coordsize="6121,432">
              <v:shape style="position:absolute;left:4946;top:3060;width:6121;height:432" coordorigin="4946,3060" coordsize="6121,432" path="m4946,3060l11067,3060,11067,3492,4946,3492,4946,3060e" filled="t" fillcolor="#FFFFFF" stroked="f">
                <v:path arrowok="t"/>
                <v:fill/>
              </v:shape>
            </v:group>
            <v:group style="position:absolute;left:4387;top:3138;width:198;height:422" coordorigin="4387,3138" coordsize="198,422">
              <v:shape style="position:absolute;left:4387;top:3138;width:198;height:422" coordorigin="4387,3138" coordsize="198,422" path="m4387,3138l4584,3138,4584,3560,4387,3560,4387,3138e" filled="t" fillcolor="#000000" stroked="f">
                <v:path arrowok="t"/>
                <v:fill/>
              </v:shape>
            </v:group>
            <v:group style="position:absolute;left:4946;top:3138;width:2;height:422" coordorigin="4946,3138" coordsize="2,422">
              <v:shape style="position:absolute;left:4946;top:3138;width:2;height:422" coordorigin="4946,3138" coordsize="0,422" path="m4946,3138l4946,3560,4946,3138xe" filled="t" fillcolor="#000000" stroked="f">
                <v:path arrowok="t"/>
                <v:fill/>
              </v:shape>
            </v:group>
            <v:group style="position:absolute;left:4946;top:3080;width:5463;height:414" coordorigin="4946,3080" coordsize="5463,414">
              <v:shape style="position:absolute;left:4946;top:3080;width:5463;height:414" coordorigin="4946,3080" coordsize="5463,414" path="m4946,3080l10409,3080,10409,3494,4946,3494,4946,3080e" filled="t" fillcolor="#010000" stroked="f">
                <v:path arrowok="t"/>
                <v:fill/>
              </v:shape>
            </v:group>
            <v:group style="position:absolute;left:10409;top:3138;width:198;height:357" coordorigin="10409,3138" coordsize="198,357">
              <v:shape style="position:absolute;left:10409;top:3138;width:198;height:357" coordorigin="10409,3138" coordsize="198,357" path="m10409,3138l10607,3138,10607,3495,10409,3495,10409,3138xe" filled="t" fillcolor="#000000" stroked="f">
                <v:path arrowok="t"/>
                <v:fill/>
              </v:shape>
            </v:group>
            <v:group style="position:absolute;left:10607;top:3080;width:460;height:414" coordorigin="10607,3080" coordsize="460,414">
              <v:shape style="position:absolute;left:10607;top:3080;width:460;height:414" coordorigin="10607,3080" coordsize="460,414" path="m10607,3080l11067,3080,11067,3494,10607,3494,10607,3080e" filled="t" fillcolor="#010000" stroked="f">
                <v:path arrowok="t"/>
                <v:fill/>
              </v:shape>
            </v:group>
            <v:group style="position:absolute;left:11067;top:3138;width:198;height:357" coordorigin="11067,3138" coordsize="198,357">
              <v:shape style="position:absolute;left:11067;top:3138;width:198;height:357" coordorigin="11067,3138" coordsize="198,357" path="m11067,3138l11265,3138,11265,3495,11067,3495,11067,3138xe" filled="t" fillcolor="#000000" stroked="f">
                <v:path arrowok="t"/>
                <v:fill/>
              </v:shape>
            </v:group>
            <v:group style="position:absolute;left:11265;top:3138;width:2;height:422" coordorigin="11265,3138" coordsize="2,422">
              <v:shape style="position:absolute;left:11265;top:3138;width:2;height:422" coordorigin="11265,3138" coordsize="0,422" path="m11265,3138l11265,3560,11265,3138xe" filled="t" fillcolor="#000000" stroked="f">
                <v:path arrowok="t"/>
                <v:fill/>
              </v:shape>
            </v:group>
            <v:group style="position:absolute;left:4946;top:3495;width:6858;height:432" coordorigin="4946,3495" coordsize="6858,432">
              <v:shape style="position:absolute;left:4946;top:3495;width:6858;height:432" coordorigin="4946,3495" coordsize="6858,432" path="m4946,3495l11803,3495,11803,3927,4946,3927,4946,3495e" filled="t" fillcolor="#FFFFFF" stroked="f">
                <v:path arrowok="t"/>
                <v:fill/>
              </v:shape>
            </v:group>
            <v:group style="position:absolute;left:4946;top:3573;width:594;height:422" coordorigin="4946,3573" coordsize="594,422">
              <v:shape style="position:absolute;left:4946;top:3573;width:594;height:422" coordorigin="4946,3573" coordsize="594,422" path="m4946,3573l5540,3573,5540,3995,4946,3995,4946,3573e" filled="t" fillcolor="#000000" stroked="f">
                <v:path arrowok="t"/>
                <v:fill/>
              </v:shape>
            </v:group>
            <v:group style="position:absolute;left:5540;top:3479;width:258;height:438" coordorigin="5540,3479" coordsize="258,438">
              <v:shape style="position:absolute;left:5540;top:3479;width:258;height:438" coordorigin="5540,3479" coordsize="258,438" path="m5540,3479l5797,3479,5797,3916,5540,3916,5540,3479e" filled="t" fillcolor="#010000" stroked="f">
                <v:path arrowok="t"/>
                <v:fill/>
              </v:shape>
            </v:group>
            <v:group style="position:absolute;left:5797;top:3573;width:990;height:422" coordorigin="5797,3573" coordsize="990,422">
              <v:shape style="position:absolute;left:5797;top:3573;width:990;height:422" coordorigin="5797,3573" coordsize="990,422" path="m5797,3573l6787,3573,6787,3995,5797,3995,5797,3573e" filled="t" fillcolor="#000000" stroked="f">
                <v:path arrowok="t"/>
                <v:fill/>
              </v:shape>
            </v:group>
            <v:group style="position:absolute;left:6787;top:3479;width:258;height:438" coordorigin="6787,3479" coordsize="258,438">
              <v:shape style="position:absolute;left:6787;top:3479;width:258;height:438" coordorigin="6787,3479" coordsize="258,438" path="m6787,3479l7044,3479,7044,3916,6787,3916,6787,3479e" filled="t" fillcolor="#010000" stroked="f">
                <v:path arrowok="t"/>
                <v:fill/>
              </v:shape>
            </v:group>
            <v:group style="position:absolute;left:7044;top:3573;width:1188;height:422" coordorigin="7044,3573" coordsize="1188,422">
              <v:shape style="position:absolute;left:7044;top:3573;width:1188;height:422" coordorigin="7044,3573" coordsize="1188,422" path="m7044,3573l8232,3573,8232,3995,7044,3995,7044,3573e" filled="t" fillcolor="#000000" stroked="f">
                <v:path arrowok="t"/>
                <v:fill/>
              </v:shape>
            </v:group>
            <v:group style="position:absolute;left:8232;top:3479;width:1052;height:438" coordorigin="8232,3479" coordsize="1052,438">
              <v:shape style="position:absolute;left:8232;top:3479;width:1052;height:438" coordorigin="8232,3479" coordsize="1052,438" path="m8232,3479l9284,3479,9284,3916,8232,3916,8232,3479e" filled="t" fillcolor="#010000" stroked="f">
                <v:path arrowok="t"/>
                <v:fill/>
              </v:shape>
            </v:group>
            <v:group style="position:absolute;left:9284;top:3573;width:792;height:422" coordorigin="9284,3573" coordsize="792,422">
              <v:shape style="position:absolute;left:9284;top:3573;width:792;height:422" coordorigin="9284,3573" coordsize="792,422" path="m9284,3573l10076,3573,10076,3995,9284,3995,9284,3573e" filled="t" fillcolor="#000000" stroked="f">
                <v:path arrowok="t"/>
                <v:fill/>
              </v:shape>
            </v:group>
            <v:group style="position:absolute;left:10076;top:3479;width:127;height:438" coordorigin="10076,3479" coordsize="127,438">
              <v:shape style="position:absolute;left:10076;top:3479;width:127;height:438" coordorigin="10076,3479" coordsize="127,438" path="m10076,3479l10203,3479,10203,3916,10076,3916,10076,3479e" filled="t" fillcolor="#010000" stroked="f">
                <v:path arrowok="t"/>
                <v:fill/>
              </v:shape>
            </v:group>
            <v:group style="position:absolute;left:10203;top:3515;width:1601;height:414" coordorigin="10203,3515" coordsize="1601,414">
              <v:shape style="position:absolute;left:10203;top:3515;width:1601;height:414" coordorigin="10203,3515" coordsize="1601,414" path="m10203,3515l11803,3515,11803,3929,10203,3929,10203,3515e" filled="t" fillcolor="#000000" stroked="f">
                <v:path arrowok="t"/>
                <v:fill/>
              </v:shape>
            </v:group>
            <v:group style="position:absolute;left:11803;top:3515;width:2;height:414" coordorigin="11803,3515" coordsize="2,414">
              <v:shape style="position:absolute;left:11803;top:3515;width:2;height:414" coordorigin="11803,3515" coordsize="0,414" path="m11803,3515l11803,3929,11803,3515xe" filled="t" fillcolor="#000000" stroked="f">
                <v:path arrowok="t"/>
                <v:fill/>
              </v:shape>
            </v:group>
            <v:group style="position:absolute;left:4946;top:4365;width:7122;height:432" coordorigin="4946,4365" coordsize="7122,432">
              <v:shape style="position:absolute;left:4946;top:4365;width:7122;height:432" coordorigin="4946,4365" coordsize="7122,432" path="m4946,4365l12068,4365,12068,4797,4946,4797,4946,4365e" filled="t" fillcolor="#FFFFFF" stroked="f">
                <v:path arrowok="t"/>
                <v:fill/>
              </v:shape>
            </v:group>
            <v:group style="position:absolute;left:3793;top:4443;width:198;height:422" coordorigin="3793,4443" coordsize="198,422">
              <v:shape style="position:absolute;left:3793;top:4443;width:198;height:422" coordorigin="3793,4443" coordsize="198,422" path="m3793,4443l3991,4443,3991,4865,3793,4865,3793,4443e" filled="t" fillcolor="#000000" stroked="f">
                <v:path arrowok="t"/>
                <v:fill/>
              </v:shape>
            </v:group>
            <v:group style="position:absolute;left:4226;top:4443;width:2;height:422" coordorigin="4226,4443" coordsize="2,422">
              <v:shape style="position:absolute;left:4226;top:4443;width:2;height:422" coordorigin="4226,4443" coordsize="0,422" path="m4226,4443l4226,4865,4226,4443xe" filled="t" fillcolor="#000000" stroked="f">
                <v:path arrowok="t"/>
                <v:fill/>
              </v:shape>
            </v:group>
            <v:group style="position:absolute;left:4946;top:4443;width:2;height:422" coordorigin="4946,4443" coordsize="2,422">
              <v:shape style="position:absolute;left:4946;top:4443;width:2;height:422" coordorigin="4946,4443" coordsize="0,422" path="m4946,4443l4946,4865,4946,4443xe" filled="t" fillcolor="#000000" stroked="f">
                <v:path arrowok="t"/>
                <v:fill/>
              </v:shape>
            </v:group>
            <v:group style="position:absolute;left:4946;top:4385;width:6464;height:414" coordorigin="4946,4385" coordsize="6464,414">
              <v:shape style="position:absolute;left:4946;top:4385;width:6464;height:414" coordorigin="4946,4385" coordsize="6464,414" path="m4946,4385l11410,4385,11410,4799,4946,4799,4946,4385e" filled="t" fillcolor="#010000" stroked="f">
                <v:path arrowok="t"/>
                <v:fill/>
              </v:shape>
            </v:group>
            <v:group style="position:absolute;left:11410;top:4443;width:198;height:357" coordorigin="11410,4443" coordsize="198,357">
              <v:shape style="position:absolute;left:11410;top:4443;width:198;height:357" coordorigin="11410,4443" coordsize="198,357" path="m11410,4443l11608,4443,11608,4800,11410,4800,11410,4443xe" filled="t" fillcolor="#000000" stroked="f">
                <v:path arrowok="t"/>
                <v:fill/>
              </v:shape>
            </v:group>
            <v:group style="position:absolute;left:11608;top:4385;width:460;height:414" coordorigin="11608,4385" coordsize="460,414">
              <v:shape style="position:absolute;left:11608;top:4385;width:460;height:414" coordorigin="11608,4385" coordsize="460,414" path="m11608,4385l12068,4385,12068,4799,11608,4799,11608,4385e" filled="t" fillcolor="#010000" stroked="f">
                <v:path arrowok="t"/>
                <v:fill/>
              </v:shape>
            </v:group>
            <v:group style="position:absolute;left:12068;top:4443;width:198;height:422" coordorigin="12068,4443" coordsize="198,422">
              <v:shape style="position:absolute;left:12068;top:4443;width:198;height:422" coordorigin="12068,4443" coordsize="198,422" path="m12068,4443l12266,4443,12266,4865,12068,4865,12068,4443e" filled="t" fillcolor="#000000" stroked="f">
                <v:path arrowok="t"/>
                <v:fill/>
              </v:shape>
            </v:group>
            <v:group style="position:absolute;left:12266;top:4443;width:2;height:422" coordorigin="12266,4443" coordsize="2,422">
              <v:shape style="position:absolute;left:12266;top:4443;width:2;height:422" coordorigin="12266,4443" coordsize="0,422" path="m12266,4443l12266,4865,12266,4443xe" filled="t" fillcolor="#000000" stroked="f">
                <v:path arrowok="t"/>
                <v:fill/>
              </v:shape>
            </v:group>
            <v:group style="position:absolute;left:4946;top:4800;width:6858;height:432" coordorigin="4946,4800" coordsize="6858,432">
              <v:shape style="position:absolute;left:4946;top:4800;width:6858;height:432" coordorigin="4946,4800" coordsize="6858,432" path="m4946,4800l11803,4800,11803,5232,4946,5232,4946,4800e" filled="t" fillcolor="#FFFFFF" stroked="f">
                <v:path arrowok="t"/>
                <v:fill/>
              </v:shape>
            </v:group>
            <v:group style="position:absolute;left:4946;top:4878;width:594;height:422" coordorigin="4946,4878" coordsize="594,422">
              <v:shape style="position:absolute;left:4946;top:4878;width:594;height:422" coordorigin="4946,4878" coordsize="594,422" path="m4946,4878l5540,4878,5540,5300,4946,5300,4946,4878e" filled="t" fillcolor="#000000" stroked="f">
                <v:path arrowok="t"/>
                <v:fill/>
              </v:shape>
            </v:group>
            <v:group style="position:absolute;left:5540;top:4784;width:258;height:438" coordorigin="5540,4784" coordsize="258,438">
              <v:shape style="position:absolute;left:5540;top:4784;width:258;height:438" coordorigin="5540,4784" coordsize="258,438" path="m5540,4784l5797,4784,5797,5221,5540,5221,5540,4784e" filled="t" fillcolor="#010000" stroked="f">
                <v:path arrowok="t"/>
                <v:fill/>
              </v:shape>
            </v:group>
            <v:group style="position:absolute;left:5797;top:4878;width:990;height:422" coordorigin="5797,4878" coordsize="990,422">
              <v:shape style="position:absolute;left:5797;top:4878;width:990;height:422" coordorigin="5797,4878" coordsize="990,422" path="m5797,4878l6787,4878,6787,5300,5797,5300,5797,4878e" filled="t" fillcolor="#000000" stroked="f">
                <v:path arrowok="t"/>
                <v:fill/>
              </v:shape>
            </v:group>
            <v:group style="position:absolute;left:6787;top:4784;width:258;height:438" coordorigin="6787,4784" coordsize="258,438">
              <v:shape style="position:absolute;left:6787;top:4784;width:258;height:438" coordorigin="6787,4784" coordsize="258,438" path="m6787,4784l7044,4784,7044,5221,6787,5221,6787,4784e" filled="t" fillcolor="#010000" stroked="f">
                <v:path arrowok="t"/>
                <v:fill/>
              </v:shape>
            </v:group>
            <v:group style="position:absolute;left:7044;top:4878;width:1188;height:422" coordorigin="7044,4878" coordsize="1188,422">
              <v:shape style="position:absolute;left:7044;top:4878;width:1188;height:422" coordorigin="7044,4878" coordsize="1188,422" path="m7044,4878l8232,4878,8232,5300,7044,5300,7044,4878e" filled="t" fillcolor="#000000" stroked="f">
                <v:path arrowok="t"/>
                <v:fill/>
              </v:shape>
            </v:group>
            <v:group style="position:absolute;left:8232;top:4784;width:1052;height:438" coordorigin="8232,4784" coordsize="1052,438">
              <v:shape style="position:absolute;left:8232;top:4784;width:1052;height:438" coordorigin="8232,4784" coordsize="1052,438" path="m8232,4784l9284,4784,9284,5221,8232,5221,8232,4784e" filled="t" fillcolor="#010000" stroked="f">
                <v:path arrowok="t"/>
                <v:fill/>
              </v:shape>
            </v:group>
            <v:group style="position:absolute;left:9284;top:4878;width:792;height:422" coordorigin="9284,4878" coordsize="792,422">
              <v:shape style="position:absolute;left:9284;top:4878;width:792;height:422" coordorigin="9284,4878" coordsize="792,422" path="m9284,4878l10076,4878,10076,5300,9284,5300,9284,4878e" filled="t" fillcolor="#000000" stroked="f">
                <v:path arrowok="t"/>
                <v:fill/>
              </v:shape>
            </v:group>
            <v:group style="position:absolute;left:10076;top:4784;width:127;height:438" coordorigin="10076,4784" coordsize="127,438">
              <v:shape style="position:absolute;left:10076;top:4784;width:127;height:438" coordorigin="10076,4784" coordsize="127,438" path="m10076,4784l10203,4784,10203,5221,10076,5221,10076,4784e" filled="t" fillcolor="#010000" stroked="f">
                <v:path arrowok="t"/>
                <v:fill/>
              </v:shape>
            </v:group>
            <v:group style="position:absolute;left:10203;top:4820;width:1601;height:414" coordorigin="10203,4820" coordsize="1601,414">
              <v:shape style="position:absolute;left:10203;top:4820;width:1601;height:414" coordorigin="10203,4820" coordsize="1601,414" path="m10203,4820l11803,4820,11803,5234,10203,5234,10203,4820e" filled="t" fillcolor="#000000" stroked="f">
                <v:path arrowok="t"/>
                <v:fill/>
              </v:shape>
            </v:group>
            <v:group style="position:absolute;left:11803;top:4784;width:127;height:438" coordorigin="11803,4784" coordsize="127,438">
              <v:shape style="position:absolute;left:11803;top:4784;width:127;height:438" coordorigin="11803,4784" coordsize="127,438" path="m11803,4784l11930,4784,11930,5221,11803,5221,11803,4784e" filled="t" fillcolor="#010000" stroked="f">
                <v:path arrowok="t"/>
                <v:fill/>
              </v:shape>
            </v:group>
            <v:group style="position:absolute;left:11930;top:4878;width:2;height:422" coordorigin="11930,4878" coordsize="2,422">
              <v:shape style="position:absolute;left:11930;top:4878;width:2;height:422" coordorigin="11930,4878" coordsize="0,422" path="m11930,4878l11930,5300,11930,4878xe" filled="t" fillcolor="#000000" stroked="f">
                <v:path arrowok="t"/>
                <v:fill/>
              </v:shape>
            </v:group>
            <v:group style="position:absolute;left:4946;top:5670;width:8047;height:432" coordorigin="4946,5670" coordsize="8047,432">
              <v:shape style="position:absolute;left:4946;top:5670;width:8047;height:432" coordorigin="4946,5670" coordsize="8047,432" path="m4946,5670l12993,5670,12993,6102,4946,6102,4946,5670e" filled="t" fillcolor="#FFFFFF" stroked="f">
                <v:path arrowok="t"/>
                <v:fill/>
              </v:shape>
            </v:group>
            <v:group style="position:absolute;left:4387;top:5748;width:198;height:422" coordorigin="4387,5748" coordsize="198,422">
              <v:shape style="position:absolute;left:4387;top:5748;width:198;height:422" coordorigin="4387,5748" coordsize="198,422" path="m4387,5748l4584,5748,4584,6170,4387,6170,4387,5748e" filled="t" fillcolor="#000000" stroked="f">
                <v:path arrowok="t"/>
                <v:fill/>
              </v:shape>
            </v:group>
            <v:group style="position:absolute;left:4946;top:5748;width:2;height:422" coordorigin="4946,5748" coordsize="2,422">
              <v:shape style="position:absolute;left:4946;top:5748;width:2;height:422" coordorigin="4946,5748" coordsize="0,422" path="m4946,5748l4946,6170,4946,5748xe" filled="t" fillcolor="#000000" stroked="f">
                <v:path arrowok="t"/>
                <v:fill/>
              </v:shape>
            </v:group>
            <v:group style="position:absolute;left:4946;top:5690;width:4522;height:414" coordorigin="4946,5690" coordsize="4522,414">
              <v:shape style="position:absolute;left:4946;top:5690;width:4522;height:414" coordorigin="4946,5690" coordsize="4522,414" path="m4946,5690l9468,5690,9468,6104,4946,6104,4946,5690e" filled="t" fillcolor="#010000" stroked="f">
                <v:path arrowok="t"/>
                <v:fill/>
              </v:shape>
            </v:group>
            <v:group style="position:absolute;left:9468;top:5748;width:1583;height:357" coordorigin="9468,5748" coordsize="1583,357">
              <v:shape style="position:absolute;left:9468;top:5748;width:1583;height:357" coordorigin="9468,5748" coordsize="1583,357" path="m9468,5748l11052,5748,11052,6105,9468,6105,9468,5748xe" filled="t" fillcolor="#000000" stroked="f">
                <v:path arrowok="t"/>
                <v:fill/>
              </v:shape>
            </v:group>
            <v:group style="position:absolute;left:11052;top:5690;width:1941;height:414" coordorigin="11052,5690" coordsize="1941,414">
              <v:shape style="position:absolute;left:11052;top:5690;width:1941;height:414" coordorigin="11052,5690" coordsize="1941,414" path="m11052,5690l12993,5690,12993,6104,11052,6104,11052,5690e" filled="t" fillcolor="#010000" stroked="f">
                <v:path arrowok="t"/>
                <v:fill/>
              </v:shape>
            </v:group>
            <v:group style="position:absolute;left:12993;top:5748;width:198;height:422" coordorigin="12993,5748" coordsize="198,422">
              <v:shape style="position:absolute;left:12993;top:5748;width:198;height:422" coordorigin="12993,5748" coordsize="198,422" path="m12993,5748l13191,5748,13191,6170,12993,6170,12993,5748e" filled="t" fillcolor="#000000" stroked="f">
                <v:path arrowok="t"/>
                <v:fill/>
              </v:shape>
            </v:group>
            <v:group style="position:absolute;left:13191;top:5748;width:2;height:422" coordorigin="13191,5748" coordsize="2,422">
              <v:shape style="position:absolute;left:13191;top:5748;width:2;height:422" coordorigin="13191,5748" coordsize="0,422" path="m13191,5748l13191,6170,13191,5748xe" filled="t" fillcolor="#000000" stroked="f">
                <v:path arrowok="t"/>
                <v:fill/>
              </v:shape>
            </v:group>
            <v:group style="position:absolute;left:4946;top:6105;width:6858;height:432" coordorigin="4946,6105" coordsize="6858,432">
              <v:shape style="position:absolute;left:4946;top:6105;width:6858;height:432" coordorigin="4946,6105" coordsize="6858,432" path="m4946,6105l11803,6105,11803,6537,4946,6537,4946,6105e" filled="t" fillcolor="#FFFFFF" stroked="f">
                <v:path arrowok="t"/>
                <v:fill/>
              </v:shape>
            </v:group>
            <v:group style="position:absolute;left:4946;top:6183;width:594;height:422" coordorigin="4946,6183" coordsize="594,422">
              <v:shape style="position:absolute;left:4946;top:6183;width:594;height:422" coordorigin="4946,6183" coordsize="594,422" path="m4946,6183l5540,6183,5540,6605,4946,6605,4946,6183e" filled="t" fillcolor="#000000" stroked="f">
                <v:path arrowok="t"/>
                <v:fill/>
              </v:shape>
            </v:group>
            <v:group style="position:absolute;left:5540;top:6089;width:258;height:438" coordorigin="5540,6089" coordsize="258,438">
              <v:shape style="position:absolute;left:5540;top:6089;width:258;height:438" coordorigin="5540,6089" coordsize="258,438" path="m5540,6089l5797,6089,5797,6526,5540,6526,5540,6089e" filled="t" fillcolor="#010000" stroked="f">
                <v:path arrowok="t"/>
                <v:fill/>
              </v:shape>
            </v:group>
            <v:group style="position:absolute;left:5797;top:6183;width:990;height:422" coordorigin="5797,6183" coordsize="990,422">
              <v:shape style="position:absolute;left:5797;top:6183;width:990;height:422" coordorigin="5797,6183" coordsize="990,422" path="m5797,6183l6787,6183,6787,6605,5797,6605,5797,6183e" filled="t" fillcolor="#000000" stroked="f">
                <v:path arrowok="t"/>
                <v:fill/>
              </v:shape>
            </v:group>
            <v:group style="position:absolute;left:6787;top:6089;width:258;height:438" coordorigin="6787,6089" coordsize="258,438">
              <v:shape style="position:absolute;left:6787;top:6089;width:258;height:438" coordorigin="6787,6089" coordsize="258,438" path="m6787,6089l7044,6089,7044,6526,6787,6526,6787,6089e" filled="t" fillcolor="#010000" stroked="f">
                <v:path arrowok="t"/>
                <v:fill/>
              </v:shape>
            </v:group>
            <v:group style="position:absolute;left:7044;top:6183;width:1188;height:422" coordorigin="7044,6183" coordsize="1188,422">
              <v:shape style="position:absolute;left:7044;top:6183;width:1188;height:422" coordorigin="7044,6183" coordsize="1188,422" path="m7044,6183l8232,6183,8232,6605,7044,6605,7044,6183e" filled="t" fillcolor="#000000" stroked="f">
                <v:path arrowok="t"/>
                <v:fill/>
              </v:shape>
            </v:group>
            <v:group style="position:absolute;left:8232;top:6089;width:1052;height:438" coordorigin="8232,6089" coordsize="1052,438">
              <v:shape style="position:absolute;left:8232;top:6089;width:1052;height:438" coordorigin="8232,6089" coordsize="1052,438" path="m8232,6089l9284,6089,9284,6526,8232,6526,8232,6089e" filled="t" fillcolor="#010000" stroked="f">
                <v:path arrowok="t"/>
                <v:fill/>
              </v:shape>
            </v:group>
            <v:group style="position:absolute;left:9284;top:6183;width:792;height:422" coordorigin="9284,6183" coordsize="792,422">
              <v:shape style="position:absolute;left:9284;top:6183;width:792;height:422" coordorigin="9284,6183" coordsize="792,422" path="m9284,6183l10076,6183,10076,6605,9284,6605,9284,6183e" filled="t" fillcolor="#000000" stroked="f">
                <v:path arrowok="t"/>
                <v:fill/>
              </v:shape>
            </v:group>
            <v:group style="position:absolute;left:10076;top:6089;width:127;height:438" coordorigin="10076,6089" coordsize="127,438">
              <v:shape style="position:absolute;left:10076;top:6089;width:127;height:438" coordorigin="10076,6089" coordsize="127,438" path="m10076,6089l10203,6089,10203,6526,10076,6526,10076,6089e" filled="t" fillcolor="#010000" stroked="f">
                <v:path arrowok="t"/>
                <v:fill/>
              </v:shape>
            </v:group>
            <v:group style="position:absolute;left:10203;top:6125;width:1601;height:414" coordorigin="10203,6125" coordsize="1601,414">
              <v:shape style="position:absolute;left:10203;top:6125;width:1601;height:414" coordorigin="10203,6125" coordsize="1601,414" path="m10203,6125l11803,6125,11803,6539,10203,6539,10203,6125e" filled="t" fillcolor="#000000" stroked="f">
                <v:path arrowok="t"/>
                <v:fill/>
              </v:shape>
            </v:group>
            <v:group style="position:absolute;left:11803;top:6089;width:127;height:438" coordorigin="11803,6089" coordsize="127,438">
              <v:shape style="position:absolute;left:11803;top:6089;width:127;height:438" coordorigin="11803,6089" coordsize="127,438" path="m11803,6089l11930,6089,11930,6526,11803,6526,11803,6089e" filled="t" fillcolor="#010000" stroked="f">
                <v:path arrowok="t"/>
                <v:fill/>
              </v:shape>
            </v:group>
            <v:group style="position:absolute;left:11930;top:6089;width:2;height:438" coordorigin="11930,6089" coordsize="2,438">
              <v:shape style="position:absolute;left:11930;top:6089;width:2;height:438" coordorigin="11930,6089" coordsize="0,438" path="m11930,6089l11930,6526,11930,6089xe" filled="t" fillcolor="#010000" stroked="f">
                <v:path arrowok="t"/>
                <v:fill/>
              </v:shape>
            </v:group>
            <v:group style="position:absolute;left:626;top:6975;width:6123;height:432" coordorigin="626,6975" coordsize="6123,432">
              <v:shape style="position:absolute;left:626;top:6975;width:6123;height:432" coordorigin="626,6975" coordsize="6123,432" path="m626,6975l6749,6975,6749,7407,626,7407,626,6975e" filled="t" fillcolor="#FFFFFF" stroked="f">
                <v:path arrowok="t"/>
                <v:fill/>
              </v:shape>
            </v:group>
            <v:group style="position:absolute;left:626;top:6995;width:3421;height:414" coordorigin="626,6995" coordsize="3421,414">
              <v:shape style="position:absolute;left:626;top:6995;width:3421;height:414" coordorigin="626,6995" coordsize="3421,414" path="m626,6995l4047,6995,4047,7409,626,7409,626,6995e" filled="t" fillcolor="#000000" stroked="f">
                <v:path arrowok="t"/>
                <v:fill/>
              </v:shape>
            </v:group>
            <v:group style="position:absolute;left:4047;top:6959;width:2702;height:438" coordorigin="4047,6959" coordsize="2702,438">
              <v:shape style="position:absolute;left:4047;top:6959;width:2702;height:438" coordorigin="4047,6959" coordsize="2702,438" path="m4047,6959l6749,6959,6749,7396,4047,7396,4047,6959e" filled="t" fillcolor="#010000" stroked="f">
                <v:path arrowok="t"/>
                <v:fill/>
              </v:shape>
            </v:group>
            <v:group style="position:absolute;left:6749;top:6959;width:2;height:438" coordorigin="6749,6959" coordsize="2,438">
              <v:shape style="position:absolute;left:6749;top:6959;width:2;height:438" coordorigin="6749,6959" coordsize="0,438" path="m6749,6959l6749,7396,6749,6959xe" filled="t" fillcolor="#010000" stroked="f">
                <v:path arrowok="t"/>
                <v:fill/>
              </v:shape>
            </v:group>
            <v:group style="position:absolute;left:13342;top:7344;width:864;height:620" coordorigin="13342,7344" coordsize="864,620">
              <v:shape style="position:absolute;left:13342;top:7344;width:864;height:620" coordorigin="13342,7344" coordsize="864,620" path="m13342,7344l14207,7344,14207,7963,13342,7963,13342,7344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tabs>
          <w:tab w:pos="45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position:</w:t>
      </w:r>
      <w:r>
        <w:rPr>
          <w:rFonts w:ascii="Consolas" w:hAnsi="Consolas" w:cs="Consolas" w:eastAsia="Consolas"/>
          <w:sz w:val="36"/>
          <w:szCs w:val="36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static;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(default)</w:t>
      </w:r>
      <w:r>
        <w:rPr>
          <w:rFonts w:ascii="Arial" w:hAnsi="Arial" w:cs="Arial" w:eastAsia="Arial"/>
          <w:sz w:val="36"/>
          <w:szCs w:val="36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Position</w:t>
      </w:r>
      <w:r>
        <w:rPr>
          <w:rFonts w:ascii="Arial" w:hAnsi="Arial" w:cs="Arial" w:eastAsia="Arial"/>
          <w:sz w:val="36"/>
          <w:szCs w:val="36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document</w:t>
      </w:r>
      <w:r>
        <w:rPr>
          <w:rFonts w:ascii="Arial" w:hAnsi="Arial" w:cs="Arial" w:eastAsia="Arial"/>
          <w:sz w:val="36"/>
          <w:szCs w:val="36"/>
          <w:spacing w:val="-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flow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246" w:right="-20"/>
        <w:jc w:val="left"/>
        <w:tabs>
          <w:tab w:pos="4560" w:val="left"/>
          <w:tab w:pos="102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position:</w:t>
      </w:r>
      <w:r>
        <w:rPr>
          <w:rFonts w:ascii="Consolas" w:hAnsi="Consolas" w:cs="Consolas" w:eastAsia="Consolas"/>
          <w:sz w:val="36"/>
          <w:szCs w:val="36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relative;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Position</w:t>
      </w:r>
      <w:r>
        <w:rPr>
          <w:rFonts w:ascii="Arial" w:hAnsi="Arial" w:cs="Arial" w:eastAsia="Arial"/>
          <w:sz w:val="36"/>
          <w:szCs w:val="36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relative</w:t>
      </w:r>
      <w:r>
        <w:rPr>
          <w:rFonts w:ascii="Arial" w:hAnsi="Arial" w:cs="Arial" w:eastAsia="Arial"/>
          <w:sz w:val="36"/>
          <w:szCs w:val="36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default</w:t>
      </w:r>
      <w:r>
        <w:rPr>
          <w:rFonts w:ascii="Arial" w:hAnsi="Arial" w:cs="Arial" w:eastAsia="Arial"/>
          <w:sz w:val="36"/>
          <w:szCs w:val="36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position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via</w:t>
      </w:r>
    </w:p>
    <w:p>
      <w:pPr>
        <w:spacing w:before="0" w:after="0" w:line="435" w:lineRule="exact"/>
        <w:ind w:left="456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top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right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1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bottom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3"/>
          <w:w w:val="100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and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left</w:t>
      </w:r>
      <w:r>
        <w:rPr>
          <w:rFonts w:ascii="Consolas" w:hAnsi="Consolas" w:cs="Consolas" w:eastAsia="Consolas"/>
          <w:sz w:val="36"/>
          <w:szCs w:val="36"/>
          <w:spacing w:val="-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properties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246" w:right="-20"/>
        <w:jc w:val="left"/>
        <w:tabs>
          <w:tab w:pos="4560" w:val="left"/>
          <w:tab w:pos="112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position:</w:t>
      </w:r>
      <w:r>
        <w:rPr>
          <w:rFonts w:ascii="Consolas" w:hAnsi="Consolas" w:cs="Consolas" w:eastAsia="Consolas"/>
          <w:sz w:val="36"/>
          <w:szCs w:val="36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fixed;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Position</w:t>
      </w:r>
      <w:r>
        <w:rPr>
          <w:rFonts w:ascii="Arial" w:hAnsi="Arial" w:cs="Arial" w:eastAsia="Arial"/>
          <w:sz w:val="36"/>
          <w:szCs w:val="36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fixed</w:t>
      </w:r>
      <w:r>
        <w:rPr>
          <w:rFonts w:ascii="Arial" w:hAnsi="Arial" w:cs="Arial" w:eastAsia="Arial"/>
          <w:sz w:val="36"/>
          <w:szCs w:val="36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location</w:t>
      </w:r>
      <w:r>
        <w:rPr>
          <w:rFonts w:ascii="Arial" w:hAnsi="Arial" w:cs="Arial" w:eastAsia="Arial"/>
          <w:sz w:val="36"/>
          <w:szCs w:val="36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screen</w:t>
        <w:tab/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via</w:t>
      </w:r>
    </w:p>
    <w:p>
      <w:pPr>
        <w:spacing w:before="0" w:after="0" w:line="435" w:lineRule="exact"/>
        <w:ind w:left="456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top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right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1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bottom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3"/>
          <w:w w:val="100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and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left</w:t>
      </w:r>
      <w:r>
        <w:rPr>
          <w:rFonts w:ascii="Consolas" w:hAnsi="Consolas" w:cs="Consolas" w:eastAsia="Consolas"/>
          <w:sz w:val="36"/>
          <w:szCs w:val="36"/>
          <w:spacing w:val="-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properties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246" w:right="-20"/>
        <w:jc w:val="left"/>
        <w:tabs>
          <w:tab w:pos="45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position:</w:t>
      </w:r>
      <w:r>
        <w:rPr>
          <w:rFonts w:ascii="Consolas" w:hAnsi="Consolas" w:cs="Consolas" w:eastAsia="Consolas"/>
          <w:sz w:val="36"/>
          <w:szCs w:val="36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absolute;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Position</w:t>
      </w:r>
      <w:r>
        <w:rPr>
          <w:rFonts w:ascii="Arial" w:hAnsi="Arial" w:cs="Arial" w:eastAsia="Arial"/>
          <w:sz w:val="36"/>
          <w:szCs w:val="36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relative</w:t>
      </w:r>
      <w:r>
        <w:rPr>
          <w:rFonts w:ascii="Arial" w:hAnsi="Arial" w:cs="Arial" w:eastAsia="Arial"/>
          <w:sz w:val="36"/>
          <w:szCs w:val="36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ancestor</w:t>
      </w:r>
      <w:r>
        <w:rPr>
          <w:rFonts w:ascii="Arial" w:hAnsi="Arial" w:cs="Arial" w:eastAsia="Arial"/>
          <w:sz w:val="36"/>
          <w:szCs w:val="36"/>
          <w:color w:val="000000"/>
          <w:spacing w:val="-11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99"/>
        </w:rPr>
        <w:t>absolute</w:t>
      </w:r>
      <w:r>
        <w:rPr>
          <w:rFonts w:ascii="Consolas" w:hAnsi="Consolas" w:cs="Consolas" w:eastAsia="Consolas"/>
          <w:sz w:val="36"/>
          <w:szCs w:val="36"/>
          <w:color w:val="000000"/>
          <w:spacing w:val="-98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  <w:t>via</w:t>
      </w:r>
    </w:p>
    <w:p>
      <w:pPr>
        <w:spacing w:before="0" w:after="0" w:line="435" w:lineRule="exact"/>
        <w:ind w:left="456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top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right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1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bottom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,</w:t>
      </w:r>
      <w:r>
        <w:rPr>
          <w:rFonts w:ascii="Verdana" w:hAnsi="Verdana" w:cs="Verdana" w:eastAsia="Verdana"/>
          <w:sz w:val="36"/>
          <w:szCs w:val="36"/>
          <w:spacing w:val="-13"/>
          <w:w w:val="100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</w:rPr>
        <w:t>and</w:t>
      </w:r>
      <w:r>
        <w:rPr>
          <w:rFonts w:ascii="Verdana" w:hAnsi="Verdana" w:cs="Verdana" w:eastAsia="Verdana"/>
          <w:sz w:val="36"/>
          <w:szCs w:val="36"/>
          <w:spacing w:val="-7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spacing w:val="0"/>
          <w:w w:val="100"/>
        </w:rPr>
        <w:t>left</w:t>
      </w:r>
      <w:r>
        <w:rPr>
          <w:rFonts w:ascii="Consolas" w:hAnsi="Consolas" w:cs="Consolas" w:eastAsia="Consolas"/>
          <w:sz w:val="36"/>
          <w:szCs w:val="36"/>
          <w:spacing w:val="-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properties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34" w:lineRule="exact"/>
        <w:ind w:left="246" w:right="-20"/>
        <w:jc w:val="left"/>
        <w:rPr>
          <w:rFonts w:ascii="Verdana" w:hAnsi="Verdana" w:cs="Verdana" w:eastAsia="Verdana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Fixed</w:t>
      </w:r>
      <w:r>
        <w:rPr>
          <w:rFonts w:ascii="Arial" w:hAnsi="Arial" w:cs="Arial" w:eastAsia="Arial"/>
          <w:sz w:val="36"/>
          <w:szCs w:val="36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position</w:t>
      </w:r>
      <w:r>
        <w:rPr>
          <w:rFonts w:ascii="Arial" w:hAnsi="Arial" w:cs="Arial" w:eastAsia="Arial"/>
          <w:sz w:val="36"/>
          <w:szCs w:val="36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(0,0)</w:t>
      </w:r>
      <w:r>
        <w:rPr>
          <w:rFonts w:ascii="Arial" w:hAnsi="Arial" w:cs="Arial" w:eastAsia="Arial"/>
          <w:sz w:val="36"/>
          <w:szCs w:val="36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6"/>
          <w:szCs w:val="36"/>
          <w:spacing w:val="29"/>
          <w:w w:val="100"/>
          <w:position w:val="-1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  <w:position w:val="-1"/>
        </w:rPr>
        <w:t>top</w:t>
      </w:r>
      <w:r>
        <w:rPr>
          <w:rFonts w:ascii="Verdana" w:hAnsi="Verdana" w:cs="Verdana" w:eastAsia="Verdana"/>
          <w:sz w:val="36"/>
          <w:szCs w:val="36"/>
          <w:spacing w:val="-6"/>
          <w:w w:val="100"/>
          <w:position w:val="-1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  <w:position w:val="-1"/>
        </w:rPr>
        <w:t>left</w:t>
      </w:r>
      <w:r>
        <w:rPr>
          <w:rFonts w:ascii="Verdana" w:hAnsi="Verdana" w:cs="Verdana" w:eastAsia="Verdana"/>
          <w:sz w:val="36"/>
          <w:szCs w:val="36"/>
          <w:spacing w:val="-6"/>
          <w:w w:val="100"/>
          <w:position w:val="-1"/>
        </w:rPr>
        <w:t> </w:t>
      </w:r>
      <w:r>
        <w:rPr>
          <w:rFonts w:ascii="Verdana" w:hAnsi="Verdana" w:cs="Verdana" w:eastAsia="Verdana"/>
          <w:sz w:val="36"/>
          <w:szCs w:val="36"/>
          <w:spacing w:val="0"/>
          <w:w w:val="100"/>
          <w:position w:val="-1"/>
        </w:rPr>
        <w:t>corner</w:t>
      </w:r>
      <w:r>
        <w:rPr>
          <w:rFonts w:ascii="Verdana" w:hAnsi="Verdana" w:cs="Verdana" w:eastAsia="Verdana"/>
          <w:sz w:val="36"/>
          <w:szCs w:val="36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42" w:right="-20"/>
        <w:jc w:val="left"/>
        <w:tabs>
          <w:tab w:pos="134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CS142</w:t>
      </w:r>
      <w:r>
        <w:rPr>
          <w:rFonts w:ascii="Arial" w:hAnsi="Arial" w:cs="Arial" w:eastAsia="Arial"/>
          <w:sz w:val="20"/>
          <w:szCs w:val="20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Lecture</w:t>
      </w:r>
      <w:r>
        <w:rPr>
          <w:rFonts w:ascii="Arial" w:hAnsi="Arial" w:cs="Arial" w:eastAsia="Arial"/>
          <w:sz w:val="20"/>
          <w:szCs w:val="20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Notes</w:t>
      </w:r>
      <w:r>
        <w:rPr>
          <w:rFonts w:ascii="Arial" w:hAnsi="Arial" w:cs="Arial" w:eastAsia="Arial"/>
          <w:sz w:val="20"/>
          <w:szCs w:val="20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CSS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0" w:top="1600" w:bottom="0" w:left="380" w:right="220"/>
          <w:headerReference w:type="default" r:id="rId27"/>
          <w:footerReference w:type="default" r:id="rId28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2322pt;margin-top:90.745079pt;width:670.915352pt;height:269.009842pt;mso-position-horizontal-relative:page;mso-position-vertical-relative:page;z-index:-1390" coordorigin="491,1815" coordsize="13418,5380"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8345;top:5190;width:3761;height:78" coordorigin="8345,5190" coordsize="3761,78">
              <v:shape style="position:absolute;left:8345;top:5190;width:3761;height:78" coordorigin="8345,5190" coordsize="3761,78" path="m8345,5190l12106,5190,12106,5268,8345,5268,8345,5190xe" filled="t" fillcolor="#FFFFFF" stroked="f">
                <v:path arrowok="t"/>
                <v:fill/>
              </v:shape>
            </v:group>
            <v:group style="position:absolute;left:8345;top:5268;width:3761;height:422" coordorigin="8345,5268" coordsize="3761,422">
              <v:shape style="position:absolute;left:8345;top:5268;width:3761;height:422" coordorigin="8345,5268" coordsize="3761,422" path="m8345,5268l12106,5268,12106,5690,8345,5690,8345,5268e" filled="t" fillcolor="#010000" stroked="f">
                <v:path arrowok="t"/>
                <v:fill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tabs>
          <w:tab w:pos="38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background-image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: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image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for</w:t>
      </w:r>
      <w:r>
        <w:rPr>
          <w:rFonts w:ascii="Arial" w:hAnsi="Arial" w:cs="Arial" w:eastAsia="Arial"/>
          <w:sz w:val="36"/>
          <w:szCs w:val="36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element's</w:t>
      </w:r>
      <w:r>
        <w:rPr>
          <w:rFonts w:ascii="Arial" w:hAnsi="Arial" w:cs="Arial" w:eastAsia="Arial"/>
          <w:sz w:val="36"/>
          <w:szCs w:val="36"/>
          <w:color w:val="595959"/>
          <w:spacing w:val="-1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background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3846" w:right="1490" w:firstLine="-360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background-repeat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: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should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background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image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displayed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repeating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pattern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(versus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once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only)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10326" w:right="553" w:firstLine="-1008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font,</w:t>
      </w:r>
      <w:r>
        <w:rPr>
          <w:rFonts w:ascii="Consolas" w:hAnsi="Consolas" w:cs="Consolas" w:eastAsia="Consolas"/>
          <w:sz w:val="36"/>
          <w:szCs w:val="36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font-family,</w:t>
      </w:r>
      <w:r>
        <w:rPr>
          <w:rFonts w:ascii="Consolas" w:hAnsi="Consolas" w:cs="Consolas" w:eastAsia="Consolas"/>
          <w:sz w:val="36"/>
          <w:szCs w:val="36"/>
          <w:color w:val="595959"/>
          <w:spacing w:val="-2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font-size,</w:t>
      </w:r>
      <w:r>
        <w:rPr>
          <w:rFonts w:ascii="Consolas" w:hAnsi="Consolas" w:cs="Consolas" w:eastAsia="Consolas"/>
          <w:sz w:val="36"/>
          <w:szCs w:val="36"/>
          <w:color w:val="595959"/>
          <w:spacing w:val="-2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font-weight,</w:t>
      </w:r>
      <w:r>
        <w:rPr>
          <w:rFonts w:ascii="Consolas" w:hAnsi="Consolas" w:cs="Consolas" w:eastAsia="Consolas"/>
          <w:sz w:val="36"/>
          <w:szCs w:val="36"/>
          <w:color w:val="595959"/>
          <w:spacing w:val="-2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99"/>
        </w:rPr>
        <w:t>font-style:</w:t>
      </w:r>
      <w:r>
        <w:rPr>
          <w:rFonts w:ascii="Consolas" w:hAnsi="Consolas" w:cs="Consolas" w:eastAsia="Consolas"/>
          <w:sz w:val="36"/>
          <w:szCs w:val="36"/>
          <w:color w:val="595959"/>
          <w:spacing w:val="-9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99"/>
        </w:rPr>
        <w:t>font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99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99"/>
        </w:rPr>
        <w:t>information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for</w:t>
      </w:r>
      <w:r>
        <w:rPr>
          <w:rFonts w:ascii="Arial" w:hAnsi="Arial" w:cs="Arial" w:eastAsia="Arial"/>
          <w:sz w:val="36"/>
          <w:szCs w:val="36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text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8" w:lineRule="exact"/>
        <w:ind w:left="24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  <w:position w:val="1"/>
        </w:rPr>
        <w:t>text-align,</w:t>
      </w:r>
      <w:r>
        <w:rPr>
          <w:rFonts w:ascii="Consolas" w:hAnsi="Consolas" w:cs="Consolas" w:eastAsia="Consolas"/>
          <w:sz w:val="36"/>
          <w:szCs w:val="36"/>
          <w:color w:val="595959"/>
          <w:spacing w:val="-22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  <w:position w:val="1"/>
        </w:rPr>
        <w:t>vertical-align:</w:t>
      </w:r>
      <w:r>
        <w:rPr>
          <w:rFonts w:ascii="Consolas" w:hAnsi="Consolas" w:cs="Consolas" w:eastAsia="Consolas"/>
          <w:sz w:val="36"/>
          <w:szCs w:val="36"/>
          <w:color w:val="595959"/>
          <w:spacing w:val="-30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  <w:position w:val="1"/>
        </w:rPr>
        <w:t>Alignment:</w:t>
      </w:r>
      <w:r>
        <w:rPr>
          <w:rFonts w:ascii="Consolas" w:hAnsi="Consolas" w:cs="Consolas" w:eastAsia="Consolas"/>
          <w:sz w:val="36"/>
          <w:szCs w:val="36"/>
          <w:color w:val="595959"/>
          <w:spacing w:val="-20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1"/>
        </w:rPr>
        <w:t>center,</w:t>
      </w:r>
      <w:r>
        <w:rPr>
          <w:rFonts w:ascii="Consolas" w:hAnsi="Consolas" w:cs="Consolas" w:eastAsia="Consolas"/>
          <w:sz w:val="36"/>
          <w:szCs w:val="36"/>
          <w:color w:val="000000"/>
          <w:spacing w:val="-14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1"/>
        </w:rPr>
        <w:t>left,</w:t>
      </w:r>
      <w:r>
        <w:rPr>
          <w:rFonts w:ascii="Consolas" w:hAnsi="Consolas" w:cs="Consolas" w:eastAsia="Consolas"/>
          <w:sz w:val="36"/>
          <w:szCs w:val="36"/>
          <w:color w:val="000000"/>
          <w:spacing w:val="-10"/>
          <w:w w:val="100"/>
          <w:position w:val="1"/>
        </w:rPr>
        <w:t> 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1"/>
        </w:rPr>
        <w:t>right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6" w:right="-20"/>
        <w:jc w:val="left"/>
        <w:tabs>
          <w:tab w:pos="84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cursor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-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Set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cursor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over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(e.g.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help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3"/>
          <w:pgMar w:header="701" w:footer="505" w:top="1600" w:bottom="700" w:left="380" w:right="80"/>
          <w:headerReference w:type="default" r:id="rId29"/>
          <w:footerReference w:type="default" r:id="rId30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3306pt;margin-top:90.746063pt;width:670.913383pt;height:269.007873pt;mso-position-horizontal-relative:page;mso-position-vertical-relative:page;z-index:-1389" coordorigin="491,1815" coordsize="13418,5380">
            <v:shape style="position:absolute;left:491;top:1815;width:13418;height:5380" coordorigin="491,1815" coordsize="13418,5380" path="m491,1815l13909,1815,13909,7195,491,7195,491,1815e" filled="t" fillcolor="#000000" stroked="f">
              <v:path arrowok="t"/>
              <v:fill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46" w:right="-20"/>
        <w:jc w:val="left"/>
        <w:tabs>
          <w:tab w:pos="1920" w:val="left"/>
          <w:tab w:pos="31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display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: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none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;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not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displayed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takes</w:t>
      </w:r>
      <w:r>
        <w:rPr>
          <w:rFonts w:ascii="Arial" w:hAnsi="Arial" w:cs="Arial" w:eastAsia="Arial"/>
          <w:sz w:val="36"/>
          <w:szCs w:val="36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space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layout.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7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display:</w:t>
      </w:r>
      <w:r>
        <w:rPr>
          <w:rFonts w:ascii="Consolas" w:hAnsi="Consolas" w:cs="Consolas" w:eastAsia="Consolas"/>
          <w:sz w:val="36"/>
          <w:szCs w:val="36"/>
          <w:color w:val="595959"/>
          <w:spacing w:val="-1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inline;</w:t>
      </w:r>
      <w:r>
        <w:rPr>
          <w:rFonts w:ascii="Consolas" w:hAnsi="Consolas" w:cs="Consolas" w:eastAsia="Consolas"/>
          <w:sz w:val="36"/>
          <w:szCs w:val="36"/>
          <w:color w:val="595959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-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treated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inline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element.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3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5.866165" w:type="dxa"/>
      </w:tblPr>
      <w:tblGrid/>
      <w:tr>
        <w:trPr>
          <w:trHeight w:val="540" w:hRule="exact"/>
        </w:trPr>
        <w:tc>
          <w:tcPr>
            <w:tcW w:w="17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4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display: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3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99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block;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6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99" w:right="-58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-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Element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treated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block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element.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</w:tr>
      <w:tr>
        <w:trPr>
          <w:trHeight w:val="495" w:hRule="exact"/>
        </w:trPr>
        <w:tc>
          <w:tcPr>
            <w:tcW w:w="17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4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display: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3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99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flex;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6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99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-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Element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treated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flex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containe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20"/>
                <w:w w:val="100"/>
              </w:rPr>
              <w:t>r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</w:tr>
      <w:tr>
        <w:trPr>
          <w:trHeight w:val="540" w:hRule="exact"/>
        </w:trPr>
        <w:tc>
          <w:tcPr>
            <w:tcW w:w="17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4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display: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3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99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grid;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6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99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-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Element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treated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grid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containe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20"/>
                <w:w w:val="100"/>
              </w:rPr>
              <w:t>r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visibility:</w:t>
      </w:r>
      <w:r>
        <w:rPr>
          <w:rFonts w:ascii="Consolas" w:hAnsi="Consolas" w:cs="Consolas" w:eastAsia="Consolas"/>
          <w:sz w:val="36"/>
          <w:szCs w:val="36"/>
          <w:color w:val="595959"/>
          <w:spacing w:val="-2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hidden;</w:t>
      </w:r>
      <w:r>
        <w:rPr>
          <w:rFonts w:ascii="Consolas" w:hAnsi="Consolas" w:cs="Consolas" w:eastAsia="Consolas"/>
          <w:sz w:val="36"/>
          <w:szCs w:val="36"/>
          <w:color w:val="595959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-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hidden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but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space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still</w:t>
      </w:r>
      <w:r>
        <w:rPr>
          <w:rFonts w:ascii="Arial" w:hAnsi="Arial" w:cs="Arial" w:eastAsia="Arial"/>
          <w:sz w:val="36"/>
          <w:szCs w:val="36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allocated.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62" w:after="0" w:line="240" w:lineRule="auto"/>
        <w:ind w:left="24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visibility:</w:t>
      </w:r>
      <w:r>
        <w:rPr>
          <w:rFonts w:ascii="Consolas" w:hAnsi="Consolas" w:cs="Consolas" w:eastAsia="Consolas"/>
          <w:sz w:val="36"/>
          <w:szCs w:val="36"/>
          <w:color w:val="595959"/>
          <w:spacing w:val="-2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visible;</w:t>
      </w:r>
      <w:r>
        <w:rPr>
          <w:rFonts w:ascii="Consolas" w:hAnsi="Consolas" w:cs="Consolas" w:eastAsia="Consolas"/>
          <w:sz w:val="36"/>
          <w:szCs w:val="36"/>
          <w:color w:val="595959"/>
          <w:spacing w:val="-1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-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normally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displayed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31"/>
          <w:pgSz w:w="14400" w:h="8100" w:orient="landscape"/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4.543306pt;margin-top:90.746063pt;width:670.913383pt;height:269.007873pt;mso-position-horizontal-relative:page;mso-position-vertical-relative:page;z-index:-1388" coordorigin="491,1815" coordsize="13418,5380">
            <v:shape style="position:absolute;left:491;top:1815;width:13418;height:5380" coordorigin="491,1815" coordsize="13418,5380" path="m491,1815l13909,1815,13909,7195,491,7195,491,1815e" filled="t" fillcolor="#000000" stroked="f">
              <v:path arrowok="t"/>
              <v:fill/>
            </v:shape>
          </v:group>
          <w10:wrap type="none"/>
        </w:pict>
      </w:r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.866137" w:type="dxa"/>
      </w:tblPr>
      <w:tblGrid/>
      <w:tr>
        <w:trPr>
          <w:trHeight w:val="599" w:hRule="exact"/>
        </w:trPr>
        <w:tc>
          <w:tcPr>
            <w:tcW w:w="6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278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display: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0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99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</w:rPr>
              <w:t>flex;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(Flexbox)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6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93" w:lineRule="exact"/>
              <w:ind w:left="278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</w:rPr>
              <w:t>●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</w:rPr>
            </w:r>
          </w:p>
        </w:tc>
        <w:tc>
          <w:tcPr>
            <w:tcW w:w="1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07" w:lineRule="exact"/>
              <w:ind w:left="180" w:right="-20"/>
              <w:jc w:val="left"/>
              <w:rPr>
                <w:rFonts w:ascii="Consolas" w:hAnsi="Consolas" w:cs="Consolas" w:eastAsia="Consolas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  <w:position w:val="1"/>
              </w:rPr>
              <w:t>display:</w:t>
            </w:r>
            <w:r>
              <w:rPr>
                <w:rFonts w:ascii="Consolas" w:hAnsi="Consolas" w:cs="Consolas" w:eastAsia="Consolas"/>
                <w:sz w:val="36"/>
                <w:szCs w:val="3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0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07" w:lineRule="exact"/>
              <w:ind w:left="99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0"/>
                <w:w w:val="100"/>
                <w:position w:val="1"/>
              </w:rPr>
              <w:t>grid;</w:t>
            </w:r>
            <w:r>
              <w:rPr>
                <w:rFonts w:ascii="Consolas" w:hAnsi="Consolas" w:cs="Consolas" w:eastAsia="Consolas"/>
                <w:sz w:val="36"/>
                <w:szCs w:val="36"/>
                <w:color w:val="595959"/>
                <w:spacing w:val="-1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  <w:position w:val="1"/>
              </w:rPr>
              <w:t>(Grid)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  <w:position w:val="1"/>
              </w:rPr>
              <w:t>newer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  <w:position w:val="1"/>
              </w:rPr>
              <w:t>layout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-1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color w:val="595959"/>
                <w:spacing w:val="0"/>
                <w:w w:val="100"/>
                <w:position w:val="1"/>
              </w:rPr>
              <w:t>method</w:t>
            </w:r>
            <w:r>
              <w:rPr>
                <w:rFonts w:ascii="Arial" w:hAnsi="Arial" w:cs="Arial" w:eastAsia="Arial"/>
                <w:sz w:val="36"/>
                <w:szCs w:val="36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spacing w:before="98" w:after="0" w:line="240" w:lineRule="auto"/>
        <w:ind w:left="1157" w:right="-20"/>
        <w:jc w:val="left"/>
        <w:tabs>
          <w:tab w:pos="1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Items</w:t>
      </w:r>
      <w:r>
        <w:rPr>
          <w:rFonts w:ascii="Arial" w:hAnsi="Arial" w:cs="Arial" w:eastAsia="Arial"/>
          <w:sz w:val="28"/>
          <w:szCs w:val="28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flex</w:t>
      </w:r>
      <w:r>
        <w:rPr>
          <w:rFonts w:ascii="Arial" w:hAnsi="Arial" w:cs="Arial" w:eastAsia="Arial"/>
          <w:sz w:val="28"/>
          <w:szCs w:val="28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fill</w:t>
      </w:r>
      <w:r>
        <w:rPr>
          <w:rFonts w:ascii="Arial" w:hAnsi="Arial" w:cs="Arial" w:eastAsia="Arial"/>
          <w:sz w:val="28"/>
          <w:szCs w:val="28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additional</w:t>
      </w:r>
      <w:r>
        <w:rPr>
          <w:rFonts w:ascii="Arial" w:hAnsi="Arial" w:cs="Arial" w:eastAsia="Arial"/>
          <w:sz w:val="28"/>
          <w:szCs w:val="28"/>
          <w:color w:val="595959"/>
          <w:spacing w:val="-1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space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shrink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fit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into</w:t>
      </w:r>
      <w:r>
        <w:rPr>
          <w:rFonts w:ascii="Arial" w:hAnsi="Arial" w:cs="Arial" w:eastAsia="Arial"/>
          <w:sz w:val="28"/>
          <w:szCs w:val="28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smaller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spaces.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68" w:after="0" w:line="240" w:lineRule="auto"/>
        <w:ind w:left="1157" w:right="-20"/>
        <w:jc w:val="left"/>
        <w:tabs>
          <w:tab w:pos="1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Useful</w:t>
      </w:r>
      <w:r>
        <w:rPr>
          <w:rFonts w:ascii="Arial" w:hAnsi="Arial" w:cs="Arial" w:eastAsia="Arial"/>
          <w:sz w:val="28"/>
          <w:szCs w:val="28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web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app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layout: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68" w:after="0" w:line="240" w:lineRule="auto"/>
        <w:ind w:left="1877" w:right="-20"/>
        <w:jc w:val="left"/>
        <w:tabs>
          <w:tab w:pos="24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■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Divide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up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available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space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equally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among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bunch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elements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68" w:after="0" w:line="240" w:lineRule="auto"/>
        <w:ind w:left="1877" w:right="-20"/>
        <w:jc w:val="left"/>
        <w:tabs>
          <w:tab w:pos="24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■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Align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di</w:t>
      </w:r>
      <w:r>
        <w:rPr>
          <w:rFonts w:ascii="Arial" w:hAnsi="Arial" w:cs="Arial" w:eastAsia="Arial"/>
          <w:sz w:val="28"/>
          <w:szCs w:val="28"/>
          <w:color w:val="595959"/>
          <w:spacing w:val="-5"/>
          <w:w w:val="100"/>
        </w:rPr>
        <w:t>f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ferent</w:t>
      </w:r>
      <w:r>
        <w:rPr>
          <w:rFonts w:ascii="Arial" w:hAnsi="Arial" w:cs="Arial" w:eastAsia="Arial"/>
          <w:sz w:val="28"/>
          <w:szCs w:val="28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sizes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easily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68" w:after="0" w:line="240" w:lineRule="auto"/>
        <w:ind w:left="1877" w:right="-20"/>
        <w:jc w:val="left"/>
        <w:tabs>
          <w:tab w:pos="24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■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Key</w:t>
      </w:r>
      <w:r>
        <w:rPr>
          <w:rFonts w:ascii="Arial" w:hAnsi="Arial" w:cs="Arial" w:eastAsia="Arial"/>
          <w:sz w:val="28"/>
          <w:szCs w:val="28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handling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di</w:t>
      </w:r>
      <w:r>
        <w:rPr>
          <w:rFonts w:ascii="Arial" w:hAnsi="Arial" w:cs="Arial" w:eastAsia="Arial"/>
          <w:sz w:val="28"/>
          <w:szCs w:val="28"/>
          <w:color w:val="595959"/>
          <w:spacing w:val="-5"/>
          <w:w w:val="100"/>
        </w:rPr>
        <w:t>f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ferent</w:t>
      </w:r>
      <w:r>
        <w:rPr>
          <w:rFonts w:ascii="Arial" w:hAnsi="Arial" w:cs="Arial" w:eastAsia="Arial"/>
          <w:sz w:val="28"/>
          <w:szCs w:val="28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window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display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sizes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Flexbox</w:t>
      </w:r>
      <w:r>
        <w:rPr>
          <w:rFonts w:ascii="Arial" w:hAnsi="Arial" w:cs="Arial" w:eastAsia="Arial"/>
          <w:sz w:val="36"/>
          <w:szCs w:val="36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Layout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dimension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(row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column)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Grid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Layout</w:t>
      </w:r>
      <w:r>
        <w:rPr>
          <w:rFonts w:ascii="Arial" w:hAnsi="Arial" w:cs="Arial" w:eastAsia="Arial"/>
          <w:sz w:val="36"/>
          <w:szCs w:val="36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two</w:t>
      </w:r>
      <w:r>
        <w:rPr>
          <w:rFonts w:ascii="Arial" w:hAnsi="Arial" w:cs="Arial" w:eastAsia="Arial"/>
          <w:sz w:val="36"/>
          <w:szCs w:val="36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dimensions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(rows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columns)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color w:val="595959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elements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Covered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discussion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section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32"/>
          <w:pgSz w:w="14400" w:h="810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4.542322pt;margin-top:90.745079pt;width:670.915352pt;height:269.009842pt;mso-position-horizontal-relative:page;mso-position-vertical-relative:page;z-index:-1387" coordorigin="491,1815" coordsize="13418,5380"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626;top:6796;width:2;height:246" coordorigin="626,6796" coordsize="2,246">
              <v:shape style="position:absolute;left:626;top:6796;width:2;height:246" coordorigin="626,6796" coordsize="0,246" path="m626,6796l626,7041,626,6796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Inheritance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157" w:right="-20"/>
        <w:jc w:val="left"/>
        <w:tabs>
          <w:tab w:pos="1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Some</w:t>
      </w:r>
      <w:r>
        <w:rPr>
          <w:rFonts w:ascii="Arial" w:hAnsi="Arial" w:cs="Arial" w:eastAsia="Arial"/>
          <w:sz w:val="28"/>
          <w:szCs w:val="28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properties</w:t>
      </w:r>
      <w:r>
        <w:rPr>
          <w:rFonts w:ascii="Arial" w:hAnsi="Arial" w:cs="Arial" w:eastAsia="Arial"/>
          <w:sz w:val="28"/>
          <w:szCs w:val="28"/>
          <w:color w:val="595959"/>
          <w:spacing w:val="-1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(e.g.</w:t>
      </w:r>
      <w:r>
        <w:rPr>
          <w:rFonts w:ascii="Arial" w:hAnsi="Arial" w:cs="Arial" w:eastAsia="Arial"/>
          <w:sz w:val="28"/>
          <w:szCs w:val="28"/>
          <w:color w:val="595959"/>
          <w:spacing w:val="7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595959"/>
          <w:spacing w:val="0"/>
          <w:w w:val="100"/>
        </w:rPr>
        <w:t>font-siz</w:t>
      </w:r>
      <w:r>
        <w:rPr>
          <w:rFonts w:ascii="Consolas" w:hAnsi="Consolas" w:cs="Consolas" w:eastAsia="Consolas"/>
          <w:sz w:val="28"/>
          <w:szCs w:val="28"/>
          <w:color w:val="595959"/>
          <w:spacing w:val="-1"/>
          <w:w w:val="100"/>
        </w:rPr>
        <w:t>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28"/>
          <w:szCs w:val="28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are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inherited</w:t>
      </w:r>
      <w:r>
        <w:rPr>
          <w:rFonts w:ascii="Arial" w:hAnsi="Arial" w:cs="Arial" w:eastAsia="Arial"/>
          <w:sz w:val="28"/>
          <w:szCs w:val="28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from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parent</w:t>
      </w:r>
      <w:r>
        <w:rPr>
          <w:rFonts w:ascii="Arial" w:hAnsi="Arial" w:cs="Arial" w:eastAsia="Arial"/>
          <w:sz w:val="28"/>
          <w:szCs w:val="28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elements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7" w:after="0" w:line="240" w:lineRule="auto"/>
        <w:ind w:left="1157" w:right="-20"/>
        <w:jc w:val="left"/>
        <w:tabs>
          <w:tab w:pos="1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Others</w:t>
      </w:r>
      <w:r>
        <w:rPr>
          <w:rFonts w:ascii="Arial" w:hAnsi="Arial" w:cs="Arial" w:eastAsia="Arial"/>
          <w:sz w:val="28"/>
          <w:szCs w:val="28"/>
          <w:color w:val="595959"/>
          <w:spacing w:val="-8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(</w:t>
      </w:r>
      <w:r>
        <w:rPr>
          <w:rFonts w:ascii="Consolas" w:hAnsi="Consolas" w:cs="Consolas" w:eastAsia="Consolas"/>
          <w:sz w:val="28"/>
          <w:szCs w:val="28"/>
          <w:color w:val="595959"/>
          <w:spacing w:val="0"/>
          <w:w w:val="100"/>
        </w:rPr>
        <w:t>borde</w:t>
      </w:r>
      <w:r>
        <w:rPr>
          <w:rFonts w:ascii="Consolas" w:hAnsi="Consolas" w:cs="Consolas" w:eastAsia="Consolas"/>
          <w:sz w:val="28"/>
          <w:szCs w:val="28"/>
          <w:color w:val="595959"/>
          <w:spacing w:val="-1"/>
          <w:w w:val="100"/>
        </w:rPr>
        <w:t>r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,</w:t>
      </w:r>
      <w:r>
        <w:rPr>
          <w:rFonts w:ascii="Arial" w:hAnsi="Arial" w:cs="Arial" w:eastAsia="Arial"/>
          <w:sz w:val="28"/>
          <w:szCs w:val="28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595959"/>
          <w:spacing w:val="0"/>
          <w:w w:val="100"/>
        </w:rPr>
        <w:t>backgroun</w:t>
      </w:r>
      <w:r>
        <w:rPr>
          <w:rFonts w:ascii="Consolas" w:hAnsi="Consolas" w:cs="Consolas" w:eastAsia="Consolas"/>
          <w:sz w:val="28"/>
          <w:szCs w:val="28"/>
          <w:color w:val="595959"/>
          <w:spacing w:val="-1"/>
          <w:w w:val="100"/>
        </w:rPr>
        <w:t>d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)</w:t>
      </w:r>
      <w:r>
        <w:rPr>
          <w:rFonts w:ascii="Arial" w:hAnsi="Arial" w:cs="Arial" w:eastAsia="Arial"/>
          <w:sz w:val="28"/>
          <w:szCs w:val="28"/>
          <w:color w:val="595959"/>
          <w:spacing w:val="-15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are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not</w:t>
      </w:r>
      <w:r>
        <w:rPr>
          <w:rFonts w:ascii="Arial" w:hAnsi="Arial" w:cs="Arial" w:eastAsia="Arial"/>
          <w:sz w:val="28"/>
          <w:szCs w:val="28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inherited.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88" w:right="-20"/>
        <w:jc w:val="left"/>
        <w:tabs>
          <w:tab w:pos="9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Multiple</w:t>
      </w:r>
      <w:r>
        <w:rPr>
          <w:rFonts w:ascii="Arial" w:hAnsi="Arial" w:cs="Arial" w:eastAsia="Arial"/>
          <w:sz w:val="36"/>
          <w:szCs w:val="36"/>
          <w:color w:val="595959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rule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matches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7" w:right="-20"/>
        <w:jc w:val="left"/>
        <w:tabs>
          <w:tab w:pos="1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General</w:t>
      </w:r>
      <w:r>
        <w:rPr>
          <w:rFonts w:ascii="Arial" w:hAnsi="Arial" w:cs="Arial" w:eastAsia="Arial"/>
          <w:sz w:val="28"/>
          <w:szCs w:val="28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idea: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most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specific</w:t>
      </w:r>
      <w:r>
        <w:rPr>
          <w:rFonts w:ascii="Arial" w:hAnsi="Arial" w:cs="Arial" w:eastAsia="Arial"/>
          <w:sz w:val="28"/>
          <w:szCs w:val="28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rule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wins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6" w:right="-20"/>
        <w:jc w:val="left"/>
        <w:tabs>
          <w:tab w:pos="820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&lt;span&gt;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Text1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&lt;/span&gt;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span.test</w:t>
      </w:r>
      <w:r>
        <w:rPr>
          <w:rFonts w:ascii="Consolas" w:hAnsi="Consolas" w:cs="Consolas" w:eastAsia="Consolas"/>
          <w:sz w:val="36"/>
          <w:szCs w:val="36"/>
          <w:color w:val="595959"/>
          <w:spacing w:val="-1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color: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green</w:t>
      </w:r>
      <w:r>
        <w:rPr>
          <w:rFonts w:ascii="Consolas" w:hAnsi="Consolas" w:cs="Consolas" w:eastAsia="Consolas"/>
          <w:sz w:val="36"/>
          <w:szCs w:val="36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73" w:after="0" w:line="240" w:lineRule="auto"/>
        <w:ind w:left="1686" w:right="-20"/>
        <w:jc w:val="left"/>
        <w:tabs>
          <w:tab w:pos="8200" w:val="left"/>
        </w:tabs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&lt;span</w:t>
      </w:r>
      <w:r>
        <w:rPr>
          <w:rFonts w:ascii="Consolas" w:hAnsi="Consolas" w:cs="Consolas" w:eastAsia="Consolas"/>
          <w:sz w:val="36"/>
          <w:szCs w:val="36"/>
          <w:color w:val="595959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class="test"&gt;</w:t>
      </w:r>
      <w:r>
        <w:rPr>
          <w:rFonts w:ascii="Consolas" w:hAnsi="Consolas" w:cs="Consolas" w:eastAsia="Consolas"/>
          <w:sz w:val="36"/>
          <w:szCs w:val="36"/>
          <w:color w:val="00FF00"/>
          <w:spacing w:val="0"/>
          <w:w w:val="100"/>
        </w:rPr>
        <w:t>Text2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&lt;/span&gt;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ab/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span</w:t>
      </w:r>
      <w:r>
        <w:rPr>
          <w:rFonts w:ascii="Consolas" w:hAnsi="Consolas" w:cs="Consolas" w:eastAsia="Consolas"/>
          <w:sz w:val="36"/>
          <w:szCs w:val="36"/>
          <w:color w:val="595959"/>
          <w:spacing w:val="-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595959"/>
          <w:spacing w:val="-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color: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red</w:t>
      </w:r>
      <w:r>
        <w:rPr>
          <w:rFonts w:ascii="Consolas" w:hAnsi="Consolas" w:cs="Consolas" w:eastAsia="Consolas"/>
          <w:sz w:val="36"/>
          <w:szCs w:val="36"/>
          <w:color w:val="595959"/>
          <w:spacing w:val="-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}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701" w:footer="505" w:top="1600" w:bottom="700" w:left="380" w:right="80"/>
          <w:headerReference w:type="default" r:id="rId33"/>
          <w:pgSz w:w="14400" w:h="8100" w:orient="landscape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631" w:lineRule="exact"/>
        <w:ind w:left="106" w:right="-124"/>
        <w:jc w:val="left"/>
        <w:rPr>
          <w:rFonts w:ascii="Arial" w:hAnsi="Arial" w:cs="Arial" w:eastAsia="Arial"/>
          <w:sz w:val="56"/>
          <w:szCs w:val="56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  <w:position w:val="-2"/>
        </w:rPr>
        <w:t>Adding</w:t>
      </w:r>
      <w:r>
        <w:rPr>
          <w:rFonts w:ascii="Arial" w:hAnsi="Arial" w:cs="Arial" w:eastAsia="Arial"/>
          <w:sz w:val="56"/>
          <w:szCs w:val="56"/>
          <w:spacing w:val="-17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-2"/>
        </w:rPr>
        <w:t>Styles</w:t>
      </w:r>
      <w:r>
        <w:rPr>
          <w:rFonts w:ascii="Arial" w:hAnsi="Arial" w:cs="Arial" w:eastAsia="Arial"/>
          <w:sz w:val="56"/>
          <w:szCs w:val="56"/>
          <w:spacing w:val="-15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-2"/>
        </w:rPr>
        <w:t>to</w:t>
      </w:r>
      <w:r>
        <w:rPr>
          <w:rFonts w:ascii="Arial" w:hAnsi="Arial" w:cs="Arial" w:eastAsia="Arial"/>
          <w:sz w:val="56"/>
          <w:szCs w:val="56"/>
          <w:spacing w:val="-5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-2"/>
        </w:rPr>
        <w:t>HTML</w:t>
      </w:r>
      <w:r>
        <w:rPr>
          <w:rFonts w:ascii="Arial" w:hAnsi="Arial" w:cs="Arial" w:eastAsia="Arial"/>
          <w:sz w:val="56"/>
          <w:szCs w:val="56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Separate</w:t>
      </w:r>
      <w:r>
        <w:rPr>
          <w:rFonts w:ascii="Arial" w:hAnsi="Arial" w:cs="Arial" w:eastAsia="Arial"/>
          <w:sz w:val="36"/>
          <w:szCs w:val="36"/>
          <w:spacing w:val="-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style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sheet</w:t>
      </w:r>
      <w:r>
        <w:rPr>
          <w:rFonts w:ascii="Arial" w:hAnsi="Arial" w:cs="Arial" w:eastAsia="Arial"/>
          <w:sz w:val="36"/>
          <w:szCs w:val="36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(best</w:t>
      </w:r>
      <w:r>
        <w:rPr>
          <w:rFonts w:ascii="Arial" w:hAnsi="Arial" w:cs="Arial" w:eastAsia="Arial"/>
          <w:sz w:val="36"/>
          <w:szCs w:val="36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way)</w:t>
      </w:r>
    </w:p>
    <w:p>
      <w:pPr>
        <w:jc w:val="left"/>
        <w:spacing w:after="0"/>
        <w:sectPr>
          <w:pgMar w:header="0" w:footer="505" w:top="720" w:bottom="620" w:left="520" w:right="80"/>
          <w:headerReference w:type="default" r:id="rId34"/>
          <w:pgSz w:w="14400" w:h="8100" w:orient="landscape"/>
          <w:cols w:num="2" w:equalWidth="0">
            <w:col w:w="5828" w:space="1446"/>
            <w:col w:w="652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0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&lt;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head&gt;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502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&lt;link</w:t>
      </w:r>
      <w:r>
        <w:rPr>
          <w:rFonts w:ascii="Consolas" w:hAnsi="Consolas" w:cs="Consolas" w:eastAsia="Consolas"/>
          <w:sz w:val="36"/>
          <w:szCs w:val="36"/>
          <w:color w:val="FF0000"/>
          <w:spacing w:val="-1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rel="stylesheet"</w:t>
      </w:r>
      <w:r>
        <w:rPr>
          <w:rFonts w:ascii="Consolas" w:hAnsi="Consolas" w:cs="Consolas" w:eastAsia="Consolas"/>
          <w:sz w:val="36"/>
          <w:szCs w:val="36"/>
          <w:color w:val="FF0000"/>
          <w:spacing w:val="-3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type="text/css"</w:t>
      </w:r>
      <w:r>
        <w:rPr>
          <w:rFonts w:ascii="Consolas" w:hAnsi="Consolas" w:cs="Consolas" w:eastAsia="Consolas"/>
          <w:sz w:val="36"/>
          <w:szCs w:val="36"/>
          <w:color w:val="FF0000"/>
          <w:spacing w:val="-30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href="myStyles.css"</w:t>
      </w:r>
      <w:r>
        <w:rPr>
          <w:rFonts w:ascii="Consolas" w:hAnsi="Consolas" w:cs="Consolas" w:eastAsia="Consolas"/>
          <w:sz w:val="36"/>
          <w:szCs w:val="36"/>
          <w:color w:val="FF0000"/>
          <w:spacing w:val="-3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/&gt;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501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&lt;style</w:t>
      </w:r>
      <w:r>
        <w:rPr>
          <w:rFonts w:ascii="Consolas" w:hAnsi="Consolas" w:cs="Consolas" w:eastAsia="Consolas"/>
          <w:sz w:val="36"/>
          <w:szCs w:val="36"/>
          <w:color w:val="595959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type="text/css"&gt;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898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A52A2A"/>
          <w:spacing w:val="0"/>
          <w:w w:val="100"/>
        </w:rPr>
        <w:t>body</w:t>
      </w:r>
      <w:r>
        <w:rPr>
          <w:rFonts w:ascii="Consolas" w:hAnsi="Consolas" w:cs="Consolas" w:eastAsia="Consolas"/>
          <w:sz w:val="36"/>
          <w:szCs w:val="36"/>
          <w:color w:val="A52A2A"/>
          <w:spacing w:val="-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{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689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font-family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:</w:t>
      </w:r>
      <w:r>
        <w:rPr>
          <w:rFonts w:ascii="Consolas" w:hAnsi="Consolas" w:cs="Consolas" w:eastAsia="Consolas"/>
          <w:sz w:val="36"/>
          <w:szCs w:val="36"/>
          <w:color w:val="595959"/>
          <w:spacing w:val="-2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FF"/>
          <w:spacing w:val="0"/>
          <w:w w:val="100"/>
        </w:rPr>
        <w:t>Tahoma,</w:t>
      </w:r>
      <w:r>
        <w:rPr>
          <w:rFonts w:ascii="Consolas" w:hAnsi="Consolas" w:cs="Consolas" w:eastAsia="Consolas"/>
          <w:sz w:val="36"/>
          <w:szCs w:val="36"/>
          <w:color w:val="0000FF"/>
          <w:spacing w:val="-14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FF"/>
          <w:spacing w:val="0"/>
          <w:w w:val="100"/>
        </w:rPr>
        <w:t>Arial,</w:t>
      </w:r>
      <w:r>
        <w:rPr>
          <w:rFonts w:ascii="Consolas" w:hAnsi="Consolas" w:cs="Consolas" w:eastAsia="Consolas"/>
          <w:sz w:val="36"/>
          <w:szCs w:val="36"/>
          <w:color w:val="0000FF"/>
          <w:spacing w:val="-12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0000FF"/>
          <w:spacing w:val="0"/>
          <w:w w:val="100"/>
        </w:rPr>
        <w:t>sans-seri</w:t>
      </w:r>
      <w:r>
        <w:rPr>
          <w:rFonts w:ascii="Consolas" w:hAnsi="Consolas" w:cs="Consolas" w:eastAsia="Consolas"/>
          <w:sz w:val="36"/>
          <w:szCs w:val="36"/>
          <w:color w:val="0000FF"/>
          <w:spacing w:val="1"/>
          <w:w w:val="100"/>
        </w:rPr>
        <w:t>f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520" w:right="80"/>
        </w:sectPr>
      </w:pPr>
      <w:rPr/>
    </w:p>
    <w:p>
      <w:pPr>
        <w:spacing w:before="13" w:after="0" w:line="240" w:lineRule="auto"/>
        <w:ind w:left="849" w:right="923"/>
        <w:jc w:val="center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99"/>
        </w:rPr>
        <w:t>}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501" w:right="-94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&lt;/style&gt;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0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&lt;/head&gt;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0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&lt;body&gt;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Page-specific</w:t>
      </w:r>
      <w:r>
        <w:rPr>
          <w:rFonts w:ascii="Arial" w:hAnsi="Arial" w:cs="Arial" w:eastAsia="Arial"/>
          <w:sz w:val="36"/>
          <w:szCs w:val="36"/>
          <w:spacing w:val="-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styles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520" w:right="80"/>
          <w:cols w:num="2" w:equalWidth="0">
            <w:col w:w="2085" w:space="4485"/>
            <w:col w:w="7230"/>
          </w:cols>
        </w:sectPr>
      </w:pPr>
      <w:rPr/>
    </w:p>
    <w:p>
      <w:pPr>
        <w:spacing w:before="13" w:after="0" w:line="240" w:lineRule="auto"/>
        <w:ind w:left="501" w:right="-94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/>
        <w:pict>
          <v:group style="position:absolute;margin-left:24.542322pt;margin-top:35.040356pt;width:670.915352pt;height:328.891731pt;mso-position-horizontal-relative:page;mso-position-vertical-relative:page;z-index:-1386" coordorigin="491,701" coordsize="13418,6578">
            <v:group style="position:absolute;left:491;top:701;width:13418;height:902" coordorigin="491,701" coordsize="13418,902">
              <v:shape style="position:absolute;left:491;top:701;width:13418;height:902" coordorigin="491,701" coordsize="13418,902" path="m491,701l13909,701,13909,1603,491,1603,491,701e" filled="t" fillcolor="#000000" stroked="f">
                <v:path arrowok="t"/>
                <v:fill/>
              </v:shape>
            </v:group>
            <v:group style="position:absolute;left:7660;top:763;width:5385;height:986" coordorigin="7660,763" coordsize="5385,986">
              <v:shape style="position:absolute;left:7660;top:763;width:5385;height:986" coordorigin="7660,763" coordsize="5385,986" path="m7660,763l13045,763,13045,1749,7660,1749,7660,763e" filled="t" fillcolor="#000000" stroked="f">
                <v:path arrowok="t"/>
                <v:fill/>
              </v:shape>
            </v:group>
            <v:group style="position:absolute;left:7660;top:763;width:5385;height:986" coordorigin="7660,763" coordsize="5385,986">
              <v:shape style="position:absolute;left:7660;top:763;width:5385;height:986" coordorigin="7660,763" coordsize="5385,986" path="m7660,763l13045,763,13045,1749,7660,1749,7660,763xe" filled="f" stroked="t" strokeweight=".75pt" strokecolor="#000000">
                <v:path arrowok="t"/>
              </v:shape>
            </v:group>
            <v:group style="position:absolute;left:491;top:1815;width:13418;height:5380" coordorigin="491,1815" coordsize="13418,5380">
              <v:shape style="position:absolute;left:491;top:1815;width:13418;height:5380" coordorigin="491,1815" coordsize="13418,5380" path="m491,1815l13909,1815,13909,7195,491,7195,491,1815e" filled="t" fillcolor="#000000" stroked="f">
                <v:path arrowok="t"/>
                <v:fill/>
              </v:shape>
            </v:group>
            <v:group style="position:absolute;left:7150;top:1702;width:510;height:557" coordorigin="7150,1702" coordsize="510,557">
              <v:shape style="position:absolute;left:7150;top:1702;width:510;height:557" coordorigin="7150,1702" coordsize="510,557" path="m7660,1702l7150,2259e" filled="f" stroked="t" strokeweight="1.5pt" strokecolor="#595959">
                <v:path arrowok="t"/>
              </v:shape>
            </v:group>
            <v:group style="position:absolute;left:7058;top:2226;width:128;height:134" coordorigin="7058,2226" coordsize="128,134">
              <v:shape style="position:absolute;left:7058;top:2226;width:128;height:134" coordorigin="7058,2226" coordsize="128,134" path="m7058,2360l7114,2226,7187,2293,7058,2360e" filled="t" fillcolor="#595959" stroked="f">
                <v:path arrowok="t"/>
                <v:fill/>
              </v:shape>
            </v:group>
            <v:group style="position:absolute;left:7058;top:2226;width:128;height:134" coordorigin="7058,2226" coordsize="128,134">
              <v:shape style="position:absolute;left:7058;top:2226;width:128;height:134" coordorigin="7058,2226" coordsize="128,134" path="m7114,2226l7058,2360,7187,2293,7114,2226xe" filled="f" stroked="t" strokeweight="1.5pt" strokecolor="#595959">
                <v:path arrowok="t"/>
              </v:shape>
            </v:group>
            <v:group style="position:absolute;left:6955;top:4593;width:3977;height:690" coordorigin="6955,4593" coordsize="3977,690">
              <v:shape style="position:absolute;left:6955;top:4593;width:3977;height:690" coordorigin="6955,4593" coordsize="3977,690" path="m6955,4593l10932,4593,10932,5283,6955,5283,6955,4593e" filled="t" fillcolor="#000000" stroked="f">
                <v:path arrowok="t"/>
                <v:fill/>
              </v:shape>
            </v:group>
            <v:group style="position:absolute;left:6955;top:4593;width:3977;height:690" coordorigin="6955,4593" coordsize="3977,690">
              <v:shape style="position:absolute;left:6955;top:4593;width:3977;height:690" coordorigin="6955,4593" coordsize="3977,690" path="m6955,4593l10932,4593,10932,5283,6955,5283,6955,4593xe" filled="f" stroked="t" strokeweight=".75pt" strokecolor="#000000">
                <v:path arrowok="t"/>
              </v:shape>
            </v:group>
            <v:group style="position:absolute;left:5562;top:4261;width:1393;height:677" coordorigin="5562,4261" coordsize="1393,677">
              <v:shape style="position:absolute;left:5562;top:4261;width:1393;height:677" coordorigin="5562,4261" coordsize="1393,677" path="m6955,4938l5562,4261e" filled="f" stroked="t" strokeweight="1.5pt" strokecolor="#595959">
                <v:path arrowok="t"/>
              </v:shape>
            </v:group>
            <v:group style="position:absolute;left:5440;top:4201;width:144;height:104" coordorigin="5440,4201" coordsize="144,104">
              <v:shape style="position:absolute;left:5440;top:4201;width:144;height:104" coordorigin="5440,4201" coordsize="144,104" path="m5540,4305l5440,4201,5584,4216,5540,4305e" filled="t" fillcolor="#595959" stroked="f">
                <v:path arrowok="t"/>
                <v:fill/>
              </v:shape>
            </v:group>
            <v:group style="position:absolute;left:5440;top:4201;width:144;height:104" coordorigin="5440,4201" coordsize="144,104">
              <v:shape style="position:absolute;left:5440;top:4201;width:144;height:104" coordorigin="5440,4201" coordsize="144,104" path="m5584,4216l5440,4201,5540,4305,5584,4216xe" filled="f" stroked="t" strokeweight="1.5pt" strokecolor="#595959">
                <v:path arrowok="t"/>
              </v:shape>
            </v:group>
            <v:group style="position:absolute;left:8320;top:6515;width:4211;height:756" coordorigin="8320,6515" coordsize="4211,756">
              <v:shape style="position:absolute;left:8320;top:6515;width:4211;height:756" coordorigin="8320,6515" coordsize="4211,756" path="m8320,6515l12531,6515,12531,7271,8320,7271,8320,6515e" filled="t" fillcolor="#000000" stroked="f">
                <v:path arrowok="t"/>
                <v:fill/>
              </v:shape>
            </v:group>
            <v:group style="position:absolute;left:8320;top:6515;width:4211;height:756" coordorigin="8320,6515" coordsize="4211,756">
              <v:shape style="position:absolute;left:8320;top:6515;width:4211;height:756" coordorigin="8320,6515" coordsize="4211,756" path="m8320,6515l12531,6515,12531,7271,8320,7271,8320,6515xe" filled="f" stroked="t" strokeweight=".75pt" strokecolor="#000000">
                <v:path arrowok="t"/>
              </v:shape>
            </v:group>
            <v:group style="position:absolute;left:5900;top:6473;width:2420;height:420" coordorigin="5900,6473" coordsize="2420,420">
              <v:shape style="position:absolute;left:5900;top:6473;width:2420;height:420" coordorigin="5900,6473" coordsize="2420,420" path="m8320,6893l5900,6473e" filled="f" stroked="t" strokeweight="1.5pt" strokecolor="#595959">
                <v:path arrowok="t"/>
              </v:shape>
            </v:group>
            <v:group style="position:absolute;left:5766;top:6424;width:143;height:98" coordorigin="5766,6424" coordsize="143,98">
              <v:shape style="position:absolute;left:5766;top:6424;width:143;height:98" coordorigin="5766,6424" coordsize="143,98" path="m5892,6522l5766,6450,5908,6424,5892,6522e" filled="t" fillcolor="#595959" stroked="f">
                <v:path arrowok="t"/>
                <v:fill/>
              </v:shape>
            </v:group>
            <v:group style="position:absolute;left:5766;top:6424;width:143;height:98" coordorigin="5766,6424" coordsize="143,98">
              <v:shape style="position:absolute;left:5766;top:6424;width:143;height:98" coordorigin="5766,6424" coordsize="143,98" path="m5908,6424l5766,6450,5892,6522,5908,6424xe" filled="f" stroked="t" strokeweight="1.5pt" strokecolor="#595959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&lt;div</w:t>
      </w:r>
      <w:r>
        <w:rPr>
          <w:rFonts w:ascii="Consolas" w:hAnsi="Consolas" w:cs="Consolas" w:eastAsia="Consolas"/>
          <w:sz w:val="36"/>
          <w:szCs w:val="36"/>
          <w:color w:val="595959"/>
          <w:spacing w:val="-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style="padding:2px;</w:t>
      </w:r>
      <w:r>
        <w:rPr>
          <w:rFonts w:ascii="Consolas" w:hAnsi="Consolas" w:cs="Consolas" w:eastAsia="Consolas"/>
          <w:sz w:val="36"/>
          <w:szCs w:val="36"/>
          <w:color w:val="FF0000"/>
          <w:spacing w:val="-38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0"/>
          <w:w w:val="100"/>
        </w:rPr>
        <w:t>...</w:t>
      </w:r>
      <w:r>
        <w:rPr>
          <w:rFonts w:ascii="Consolas" w:hAnsi="Consolas" w:cs="Consolas" w:eastAsia="Consolas"/>
          <w:sz w:val="36"/>
          <w:szCs w:val="36"/>
          <w:color w:val="FF0000"/>
          <w:spacing w:val="-6"/>
          <w:w w:val="100"/>
        </w:rPr>
        <w:t> </w:t>
      </w:r>
      <w:r>
        <w:rPr>
          <w:rFonts w:ascii="Consolas" w:hAnsi="Consolas" w:cs="Consolas" w:eastAsia="Consolas"/>
          <w:sz w:val="36"/>
          <w:szCs w:val="36"/>
          <w:color w:val="FF0000"/>
          <w:spacing w:val="1"/>
          <w:w w:val="100"/>
        </w:rPr>
        <w:t>"</w:t>
      </w:r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06" w:right="-20"/>
        <w:jc w:val="left"/>
        <w:rPr>
          <w:rFonts w:ascii="Consolas" w:hAnsi="Consolas" w:cs="Consolas" w:eastAsia="Consolas"/>
          <w:sz w:val="36"/>
          <w:szCs w:val="36"/>
        </w:rPr>
      </w:pPr>
      <w:rPr/>
      <w:r>
        <w:rPr>
          <w:rFonts w:ascii="Consolas" w:hAnsi="Consolas" w:cs="Consolas" w:eastAsia="Consolas"/>
          <w:sz w:val="36"/>
          <w:szCs w:val="36"/>
          <w:color w:val="595959"/>
          <w:spacing w:val="0"/>
          <w:w w:val="100"/>
        </w:rPr>
        <w:t>&lt;/body&gt;</w:t>
      </w:r>
      <w:r>
        <w:rPr>
          <w:rFonts w:ascii="Consolas" w:hAnsi="Consolas" w:cs="Consolas" w:eastAsia="Consolas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Element-specific</w:t>
      </w:r>
      <w:r>
        <w:rPr>
          <w:rFonts w:ascii="Arial" w:hAnsi="Arial" w:cs="Arial" w:eastAsia="Arial"/>
          <w:sz w:val="36"/>
          <w:szCs w:val="36"/>
          <w:spacing w:val="-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styles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520" w:right="80"/>
          <w:cols w:num="2" w:equalWidth="0">
            <w:col w:w="6638" w:space="1297"/>
            <w:col w:w="5865"/>
          </w:cols>
        </w:sectPr>
      </w:pPr>
      <w:rPr/>
    </w:p>
    <w:p>
      <w:pPr>
        <w:spacing w:before="51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A52A2A"/>
          <w:spacing w:val="0"/>
          <w:w w:val="100"/>
        </w:rPr>
        <w:t>body</w:t>
      </w:r>
      <w:r>
        <w:rPr>
          <w:rFonts w:ascii="Consolas" w:hAnsi="Consolas" w:cs="Consolas" w:eastAsia="Consolas"/>
          <w:sz w:val="28"/>
          <w:szCs w:val="28"/>
          <w:color w:val="A52A2A"/>
          <w:spacing w:val="-6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40" w:lineRule="auto"/>
        <w:ind w:left="414" w:right="-89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font-famil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y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8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Tahom</w:t>
      </w:r>
      <w:r>
        <w:rPr>
          <w:rFonts w:ascii="Consolas" w:hAnsi="Consolas" w:cs="Consolas" w:eastAsia="Consolas"/>
          <w:sz w:val="28"/>
          <w:szCs w:val="28"/>
          <w:color w:val="0077AA"/>
          <w:spacing w:val="-1"/>
          <w:w w:val="100"/>
        </w:rPr>
        <w:t>a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8"/>
          <w:szCs w:val="28"/>
          <w:color w:val="000000"/>
          <w:spacing w:val="-11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Arial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8"/>
          <w:szCs w:val="28"/>
          <w:color w:val="000000"/>
          <w:spacing w:val="-9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sans-seri</w:t>
      </w:r>
      <w:r>
        <w:rPr>
          <w:rFonts w:ascii="Consolas" w:hAnsi="Consolas" w:cs="Consolas" w:eastAsia="Consolas"/>
          <w:sz w:val="28"/>
          <w:szCs w:val="28"/>
          <w:color w:val="0077AA"/>
          <w:spacing w:val="-1"/>
          <w:w w:val="100"/>
        </w:rPr>
        <w:t>f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85" w:lineRule="auto"/>
        <w:ind w:left="414" w:right="3162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font-siz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e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5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13px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color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9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black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backgroun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d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7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white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margi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n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1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8px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spacing w:val="0"/>
          <w:w w:val="100"/>
        </w:rPr>
        <w:t>}</w:t>
      </w:r>
      <w:r>
        <w:rPr>
          <w:rFonts w:ascii="Consolas" w:hAnsi="Consolas" w:cs="Consolas" w:eastAsia="Consolas"/>
          <w:sz w:val="28"/>
          <w:szCs w:val="28"/>
          <w:spacing w:val="0"/>
          <w:w w:val="100"/>
        </w:rPr>
      </w:r>
    </w:p>
    <w:p>
      <w:pPr>
        <w:spacing w:before="62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A52A2A"/>
          <w:spacing w:val="0"/>
          <w:w w:val="100"/>
        </w:rPr>
        <w:t>h1</w:t>
      </w:r>
      <w:r>
        <w:rPr>
          <w:rFonts w:ascii="Consolas" w:hAnsi="Consolas" w:cs="Consolas" w:eastAsia="Consolas"/>
          <w:sz w:val="28"/>
          <w:szCs w:val="28"/>
          <w:color w:val="A52A2A"/>
          <w:spacing w:val="-3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85" w:lineRule="auto"/>
        <w:ind w:left="414" w:right="3008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font-siz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e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5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19px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margin-to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p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7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0px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margin-botto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m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22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5px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40" w:lineRule="auto"/>
        <w:ind w:left="414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border-botto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m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22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1px</w:t>
      </w:r>
      <w:r>
        <w:rPr>
          <w:rFonts w:ascii="Consolas" w:hAnsi="Consolas" w:cs="Consolas" w:eastAsia="Consolas"/>
          <w:sz w:val="28"/>
          <w:szCs w:val="28"/>
          <w:color w:val="0077AA"/>
          <w:spacing w:val="-5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solid</w:t>
      </w:r>
      <w:r>
        <w:rPr>
          <w:rFonts w:ascii="Consolas" w:hAnsi="Consolas" w:cs="Consolas" w:eastAsia="Consolas"/>
          <w:sz w:val="28"/>
          <w:szCs w:val="28"/>
          <w:color w:val="0077AA"/>
          <w:spacing w:val="-8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black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spacing w:val="0"/>
          <w:w w:val="100"/>
        </w:rPr>
        <w:t>}</w:t>
      </w:r>
      <w:r>
        <w:rPr>
          <w:rFonts w:ascii="Consolas" w:hAnsi="Consolas" w:cs="Consolas" w:eastAsia="Consolas"/>
          <w:sz w:val="28"/>
          <w:szCs w:val="28"/>
          <w:spacing w:val="0"/>
          <w:w w:val="100"/>
        </w:rPr>
      </w:r>
    </w:p>
    <w:p>
      <w:pPr>
        <w:spacing w:before="62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A52A2A"/>
          <w:spacing w:val="0"/>
          <w:w w:val="100"/>
        </w:rPr>
        <w:t>.shaded</w:t>
      </w:r>
      <w:r>
        <w:rPr>
          <w:rFonts w:ascii="Consolas" w:hAnsi="Consolas" w:cs="Consolas" w:eastAsia="Consolas"/>
          <w:sz w:val="28"/>
          <w:szCs w:val="28"/>
          <w:color w:val="A52A2A"/>
          <w:spacing w:val="-11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{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40" w:lineRule="auto"/>
        <w:ind w:left="414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>
          <w:rFonts w:ascii="Consolas" w:hAnsi="Consolas" w:cs="Consolas" w:eastAsia="Consolas"/>
          <w:sz w:val="28"/>
          <w:szCs w:val="28"/>
          <w:color w:val="DC143C"/>
          <w:spacing w:val="0"/>
          <w:w w:val="100"/>
        </w:rPr>
        <w:t>backgroun</w:t>
      </w:r>
      <w:r>
        <w:rPr>
          <w:rFonts w:ascii="Consolas" w:hAnsi="Consolas" w:cs="Consolas" w:eastAsia="Consolas"/>
          <w:sz w:val="28"/>
          <w:szCs w:val="28"/>
          <w:color w:val="DC143C"/>
          <w:spacing w:val="-1"/>
          <w:w w:val="100"/>
        </w:rPr>
        <w:t>d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28"/>
          <w:szCs w:val="28"/>
          <w:color w:val="000000"/>
          <w:spacing w:val="-17"/>
          <w:w w:val="100"/>
        </w:rPr>
        <w:t> </w:t>
      </w:r>
      <w:r>
        <w:rPr>
          <w:rFonts w:ascii="Consolas" w:hAnsi="Consolas" w:cs="Consolas" w:eastAsia="Consolas"/>
          <w:sz w:val="28"/>
          <w:szCs w:val="28"/>
          <w:color w:val="0077AA"/>
          <w:spacing w:val="0"/>
          <w:w w:val="100"/>
        </w:rPr>
        <w:t>#d0d0f</w:t>
      </w:r>
      <w:r>
        <w:rPr>
          <w:rFonts w:ascii="Consolas" w:hAnsi="Consolas" w:cs="Consolas" w:eastAsia="Consolas"/>
          <w:sz w:val="28"/>
          <w:szCs w:val="28"/>
          <w:color w:val="0077AA"/>
          <w:spacing w:val="-1"/>
          <w:w w:val="100"/>
        </w:rPr>
        <w:t>f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  <w:t>;</w:t>
      </w:r>
      <w:r>
        <w:rPr>
          <w:rFonts w:ascii="Consolas" w:hAnsi="Consolas" w:cs="Consolas" w:eastAsia="Consolas"/>
          <w:sz w:val="28"/>
          <w:szCs w:val="28"/>
          <w:color w:val="000000"/>
          <w:spacing w:val="0"/>
          <w:w w:val="100"/>
        </w:rPr>
      </w:r>
    </w:p>
    <w:p>
      <w:pPr>
        <w:spacing w:before="62" w:after="0" w:line="240" w:lineRule="auto"/>
        <w:ind w:left="106" w:right="-20"/>
        <w:jc w:val="left"/>
        <w:rPr>
          <w:rFonts w:ascii="Consolas" w:hAnsi="Consolas" w:cs="Consolas" w:eastAsia="Consolas"/>
          <w:sz w:val="28"/>
          <w:szCs w:val="28"/>
        </w:rPr>
      </w:pPr>
      <w:rPr/>
      <w:r>
        <w:rPr/>
        <w:pict>
          <v:group style="position:absolute;margin-left:667.12262pt;margin-top:56.201649pt;width:43.204724pt;height:30.992126pt;mso-position-horizontal-relative:page;mso-position-vertical-relative:paragraph;z-index:-1383" coordorigin="13342,1124" coordsize="864,620">
            <v:shape style="position:absolute;left:13342;top:1124;width:864;height:620" coordorigin="13342,1124" coordsize="864,620" path="m13342,1124l14207,1124,14207,1744,13342,1744,13342,1124e" filled="t" fillcolor="#000000" stroked="f">
              <v:path arrowok="t"/>
              <v:fill/>
            </v:shape>
          </v:group>
          <w10:wrap type="none"/>
        </w:pict>
      </w:r>
      <w:r>
        <w:rPr>
          <w:rFonts w:ascii="Consolas" w:hAnsi="Consolas" w:cs="Consolas" w:eastAsia="Consolas"/>
          <w:sz w:val="28"/>
          <w:szCs w:val="28"/>
          <w:spacing w:val="0"/>
          <w:w w:val="100"/>
        </w:rPr>
        <w:t>}</w:t>
      </w:r>
      <w:r>
        <w:rPr>
          <w:rFonts w:ascii="Consolas" w:hAnsi="Consolas" w:cs="Consolas" w:eastAsia="Consolas"/>
          <w:sz w:val="28"/>
          <w:szCs w:val="28"/>
          <w:spacing w:val="0"/>
          <w:w w:val="100"/>
        </w:rPr>
      </w:r>
    </w:p>
    <w:p>
      <w:pPr>
        <w:spacing w:before="50" w:after="0" w:line="240" w:lineRule="auto"/>
        <w:ind w:left="-40" w:right="5518"/>
        <w:jc w:val="center"/>
        <w:rPr>
          <w:rFonts w:ascii="Consolas" w:hAnsi="Consolas" w:cs="Consolas" w:eastAsia="Consolas"/>
          <w:sz w:val="26"/>
          <w:szCs w:val="26"/>
        </w:rPr>
      </w:pPr>
      <w:rPr/>
      <w:r>
        <w:rPr/>
        <w:br w:type="column"/>
      </w:r>
      <w:r>
        <w:rPr>
          <w:rFonts w:ascii="Consolas" w:hAnsi="Consolas" w:cs="Consolas" w:eastAsia="Consolas"/>
          <w:sz w:val="26"/>
          <w:szCs w:val="26"/>
          <w:spacing w:val="0"/>
          <w:w w:val="99"/>
        </w:rPr>
        <w:t>&lt;body&gt;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285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&lt;h1&gt;First</w:t>
      </w:r>
      <w:r>
        <w:rPr>
          <w:rFonts w:ascii="Consolas" w:hAnsi="Consolas" w:cs="Consolas" w:eastAsia="Consolas"/>
          <w:sz w:val="26"/>
          <w:szCs w:val="26"/>
          <w:spacing w:val="-1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Section</w:t>
      </w:r>
      <w:r>
        <w:rPr>
          <w:rFonts w:ascii="Consolas" w:hAnsi="Consolas" w:cs="Consolas" w:eastAsia="Consolas"/>
          <w:sz w:val="26"/>
          <w:szCs w:val="26"/>
          <w:spacing w:val="-1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Heading&lt;/h1&gt;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285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&lt;p&gt;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83" w:lineRule="auto"/>
        <w:ind w:left="571" w:right="224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Here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is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the</w:t>
      </w:r>
      <w:r>
        <w:rPr>
          <w:rFonts w:ascii="Consolas" w:hAnsi="Consolas" w:cs="Consolas" w:eastAsia="Consolas"/>
          <w:sz w:val="26"/>
          <w:szCs w:val="26"/>
          <w:spacing w:val="-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first</w:t>
      </w:r>
      <w:r>
        <w:rPr>
          <w:rFonts w:ascii="Consolas" w:hAnsi="Consolas" w:cs="Consolas" w:eastAsia="Consolas"/>
          <w:sz w:val="26"/>
          <w:szCs w:val="26"/>
          <w:spacing w:val="-7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paragraph,</w:t>
      </w:r>
      <w:r>
        <w:rPr>
          <w:rFonts w:ascii="Consolas" w:hAnsi="Consolas" w:cs="Consolas" w:eastAsia="Consolas"/>
          <w:sz w:val="26"/>
          <w:szCs w:val="26"/>
          <w:spacing w:val="-1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containing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text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that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really</w:t>
      </w:r>
      <w:r>
        <w:rPr>
          <w:rFonts w:ascii="Consolas" w:hAnsi="Consolas" w:cs="Consolas" w:eastAsia="Consolas"/>
          <w:sz w:val="26"/>
          <w:szCs w:val="26"/>
          <w:spacing w:val="-9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doesn't</w:t>
      </w:r>
      <w:r>
        <w:rPr>
          <w:rFonts w:ascii="Consolas" w:hAnsi="Consolas" w:cs="Consolas" w:eastAsia="Consolas"/>
          <w:sz w:val="26"/>
          <w:szCs w:val="26"/>
          <w:spacing w:val="-1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have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any</w:t>
      </w:r>
      <w:r>
        <w:rPr>
          <w:rFonts w:ascii="Consolas" w:hAnsi="Consolas" w:cs="Consolas" w:eastAsia="Consolas"/>
          <w:sz w:val="26"/>
          <w:szCs w:val="26"/>
          <w:spacing w:val="-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use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0" w:after="0" w:line="283" w:lineRule="auto"/>
        <w:ind w:left="571" w:right="225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or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meaning;</w:t>
      </w:r>
      <w:r>
        <w:rPr>
          <w:rFonts w:ascii="Consolas" w:hAnsi="Consolas" w:cs="Consolas" w:eastAsia="Consolas"/>
          <w:sz w:val="26"/>
          <w:szCs w:val="26"/>
          <w:spacing w:val="-11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it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just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prattles</w:t>
      </w:r>
      <w:r>
        <w:rPr>
          <w:rFonts w:ascii="Consolas" w:hAnsi="Consolas" w:cs="Consolas" w:eastAsia="Consolas"/>
          <w:sz w:val="26"/>
          <w:szCs w:val="26"/>
          <w:spacing w:val="-11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on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and</w:t>
      </w:r>
      <w:r>
        <w:rPr>
          <w:rFonts w:ascii="Consolas" w:hAnsi="Consolas" w:cs="Consolas" w:eastAsia="Consolas"/>
          <w:sz w:val="26"/>
          <w:szCs w:val="26"/>
          <w:spacing w:val="-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on,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with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no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end</w:t>
      </w:r>
      <w:r>
        <w:rPr>
          <w:rFonts w:ascii="Consolas" w:hAnsi="Consolas" w:cs="Consolas" w:eastAsia="Consolas"/>
          <w:sz w:val="26"/>
          <w:szCs w:val="26"/>
          <w:spacing w:val="-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whatsoever,</w:t>
      </w:r>
      <w:r>
        <w:rPr>
          <w:rFonts w:ascii="Consolas" w:hAnsi="Consolas" w:cs="Consolas" w:eastAsia="Consolas"/>
          <w:sz w:val="26"/>
          <w:szCs w:val="26"/>
          <w:spacing w:val="-1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no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point</w:t>
      </w:r>
      <w:r>
        <w:rPr>
          <w:rFonts w:ascii="Consolas" w:hAnsi="Consolas" w:cs="Consolas" w:eastAsia="Consolas"/>
          <w:sz w:val="26"/>
          <w:szCs w:val="26"/>
          <w:spacing w:val="-7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to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make,</w:t>
      </w:r>
      <w:r>
        <w:rPr>
          <w:rFonts w:ascii="Consolas" w:hAnsi="Consolas" w:cs="Consolas" w:eastAsia="Consolas"/>
          <w:sz w:val="26"/>
          <w:szCs w:val="26"/>
          <w:spacing w:val="-7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really</w:t>
      </w:r>
      <w:r>
        <w:rPr>
          <w:rFonts w:ascii="Consolas" w:hAnsi="Consolas" w:cs="Consolas" w:eastAsia="Consolas"/>
          <w:sz w:val="26"/>
          <w:szCs w:val="26"/>
          <w:spacing w:val="-9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no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purpose</w:t>
      </w:r>
      <w:r>
        <w:rPr>
          <w:rFonts w:ascii="Consolas" w:hAnsi="Consolas" w:cs="Consolas" w:eastAsia="Consolas"/>
          <w:sz w:val="26"/>
          <w:szCs w:val="26"/>
          <w:spacing w:val="-1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for</w:t>
      </w:r>
      <w:r>
        <w:rPr>
          <w:rFonts w:ascii="Consolas" w:hAnsi="Consolas" w:cs="Consolas" w:eastAsia="Consolas"/>
          <w:sz w:val="26"/>
          <w:szCs w:val="26"/>
          <w:spacing w:val="-4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existence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0" w:after="0" w:line="240" w:lineRule="auto"/>
        <w:ind w:left="571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at</w:t>
      </w:r>
      <w:r>
        <w:rPr>
          <w:rFonts w:ascii="Consolas" w:hAnsi="Consolas" w:cs="Consolas" w:eastAsia="Consolas"/>
          <w:sz w:val="26"/>
          <w:szCs w:val="26"/>
          <w:spacing w:val="-3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all.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285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&lt;/p&gt;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285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&lt;div</w:t>
      </w:r>
      <w:r>
        <w:rPr>
          <w:rFonts w:ascii="Consolas" w:hAnsi="Consolas" w:cs="Consolas" w:eastAsia="Consolas"/>
          <w:sz w:val="26"/>
          <w:szCs w:val="26"/>
          <w:spacing w:val="-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class="shaded"&gt;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571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&lt;h1&gt;Another</w:t>
      </w:r>
      <w:r>
        <w:rPr>
          <w:rFonts w:ascii="Consolas" w:hAnsi="Consolas" w:cs="Consolas" w:eastAsia="Consolas"/>
          <w:sz w:val="26"/>
          <w:szCs w:val="26"/>
          <w:spacing w:val="-16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Section</w:t>
      </w:r>
      <w:r>
        <w:rPr>
          <w:rFonts w:ascii="Consolas" w:hAnsi="Consolas" w:cs="Consolas" w:eastAsia="Consolas"/>
          <w:sz w:val="26"/>
          <w:szCs w:val="26"/>
          <w:spacing w:val="-1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Heading&lt;/h1&gt;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571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&lt;p&gt;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856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Another</w:t>
      </w:r>
      <w:r>
        <w:rPr>
          <w:rFonts w:ascii="Consolas" w:hAnsi="Consolas" w:cs="Consolas" w:eastAsia="Consolas"/>
          <w:sz w:val="26"/>
          <w:szCs w:val="26"/>
          <w:spacing w:val="-10"/>
          <w:w w:val="100"/>
        </w:rPr>
        <w:t> 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paragraph.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571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&lt;/p&gt;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285" w:right="-20"/>
        <w:jc w:val="left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100"/>
        </w:rPr>
        <w:t>&lt;/div&gt;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spacing w:before="55" w:after="0" w:line="240" w:lineRule="auto"/>
        <w:ind w:left="-40" w:right="5375"/>
        <w:jc w:val="center"/>
        <w:rPr>
          <w:rFonts w:ascii="Consolas" w:hAnsi="Consolas" w:cs="Consolas" w:eastAsia="Consolas"/>
          <w:sz w:val="26"/>
          <w:szCs w:val="26"/>
        </w:rPr>
      </w:pPr>
      <w:rPr/>
      <w:r>
        <w:rPr>
          <w:rFonts w:ascii="Consolas" w:hAnsi="Consolas" w:cs="Consolas" w:eastAsia="Consolas"/>
          <w:sz w:val="26"/>
          <w:szCs w:val="26"/>
          <w:spacing w:val="0"/>
          <w:w w:val="99"/>
        </w:rPr>
        <w:t>&lt;/body&gt;</w:t>
      </w:r>
      <w:r>
        <w:rPr>
          <w:rFonts w:ascii="Consolas" w:hAnsi="Consolas" w:cs="Consolas" w:eastAsia="Consolas"/>
          <w:sz w:val="26"/>
          <w:szCs w:val="26"/>
          <w:spacing w:val="0"/>
          <w:w w:val="100"/>
        </w:rPr>
      </w:r>
    </w:p>
    <w:p>
      <w:pPr>
        <w:jc w:val="center"/>
        <w:spacing w:after="0"/>
        <w:sectPr>
          <w:pgMar w:header="0" w:footer="0" w:top="380" w:bottom="0" w:left="520" w:right="220"/>
          <w:headerReference w:type="default" r:id="rId35"/>
          <w:footerReference w:type="default" r:id="rId36"/>
          <w:pgSz w:w="14400" w:h="8100" w:orient="landscape"/>
          <w:cols w:num="2" w:equalWidth="0">
            <w:col w:w="6415" w:space="810"/>
            <w:col w:w="643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520" w:right="220"/>
        </w:sectPr>
      </w:pPr>
      <w:rPr/>
    </w:p>
    <w:p>
      <w:pPr>
        <w:spacing w:before="0" w:after="0" w:line="551" w:lineRule="exact"/>
        <w:ind w:left="1667" w:right="-112"/>
        <w:jc w:val="left"/>
        <w:rPr>
          <w:rFonts w:ascii="Arial" w:hAnsi="Arial" w:cs="Arial" w:eastAsia="Arial"/>
          <w:sz w:val="48"/>
          <w:szCs w:val="48"/>
        </w:rPr>
      </w:pPr>
      <w:rPr/>
      <w:r>
        <w:rPr/>
        <w:pict>
          <v:group style="position:absolute;margin-left:239.52417pt;margin-top:13.875pt;width:476.386258pt;height:384.30118pt;mso-position-horizontal-relative:page;mso-position-vertical-relative:page;z-index:-1385" coordorigin="4790,278" coordsize="9528,7686">
            <v:group style="position:absolute;left:4791;top:7344;width:4762;height:620" coordorigin="4791,7344" coordsize="4762,620">
              <v:shape style="position:absolute;left:4791;top:7344;width:4762;height:620" coordorigin="4791,7344" coordsize="4762,620" path="m4791,7344l9553,7344,9553,7964,4791,7964,4791,7344e" filled="t" fillcolor="#000000" stroked="f">
                <v:path arrowok="t"/>
                <v:fill/>
              </v:shape>
            </v:group>
            <v:group style="position:absolute;left:7610;top:285;width:6701;height:6910" coordorigin="7610,285" coordsize="6701,6910">
              <v:shape style="position:absolute;left:7610;top:285;width:6701;height:6910" coordorigin="7610,285" coordsize="6701,6910" path="m7610,285l14311,285,14311,7195,7610,7195,7610,285e" filled="t" fillcolor="#000000" stroked="f">
                <v:path arrowok="t"/>
                <v:fill/>
              </v:shape>
            </v:group>
            <v:group style="position:absolute;left:7610;top:285;width:6701;height:6910" coordorigin="7610,285" coordsize="6701,6910">
              <v:shape style="position:absolute;left:7610;top:285;width:6701;height:6910" coordorigin="7610,285" coordsize="6701,6910" path="m7610,285l14311,285,14311,7195,7610,7195,7610,285xe" filled="f" stroked="t" strokeweight=".75pt" strokecolor="#000000">
                <v:path arrowok="t"/>
              </v:shape>
            </v:group>
            <v:group style="position:absolute;left:9595;top:7121;width:2351;height:747" coordorigin="9595,7121" coordsize="2351,747">
              <v:shape style="position:absolute;left:9595;top:7121;width:2351;height:747" coordorigin="9595,7121" coordsize="2351,747" path="m9595,7121l11946,7121,11946,7869,9595,7869,9595,7121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4.168306pt;margin-top:13.894685pt;width:332.285432pt;height:387.84055pt;mso-position-horizontal-relative:page;mso-position-vertical-relative:page;z-index:-1384" coordorigin="483,278" coordsize="6646,7757">
            <v:group style="position:absolute;left:491;top:285;width:6631;height:6910" coordorigin="491,285" coordsize="6631,6910">
              <v:shape style="position:absolute;left:491;top:285;width:6631;height:6910" coordorigin="491,285" coordsize="6631,6910" path="m491,285l7122,285,7122,7195,491,7195,491,285e" filled="t" fillcolor="#000000" stroked="f">
                <v:path arrowok="t"/>
                <v:fill/>
              </v:shape>
            </v:group>
            <v:group style="position:absolute;left:491;top:285;width:6631;height:6910" coordorigin="491,285" coordsize="6631,6910">
              <v:shape style="position:absolute;left:491;top:285;width:6631;height:6910" coordorigin="491,285" coordsize="6631,6910" path="m491,285l7122,285,7122,7195,491,7195,491,285xe" filled="f" stroked="t" strokeweight=".75pt" strokecolor="#000000">
                <v:path arrowok="t"/>
              </v:shape>
            </v:group>
            <v:group style="position:absolute;left:2052;top:7121;width:1482;height:913" coordorigin="2052,7121" coordsize="1482,913">
              <v:shape style="position:absolute;left:2052;top:7121;width:1482;height:913" coordorigin="2052,7121" coordsize="1482,913" path="m2052,7121l3534,7121,3534,8035,2052,8035,2052,7121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48"/>
          <w:szCs w:val="48"/>
          <w:color w:val="FF0000"/>
          <w:spacing w:val="0"/>
          <w:w w:val="100"/>
          <w:position w:val="-1"/>
        </w:rPr>
        <w:t>CSS:</w:t>
      </w:r>
      <w:r>
        <w:rPr>
          <w:rFonts w:ascii="Arial" w:hAnsi="Arial" w:cs="Arial" w:eastAsia="Arial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CS142</w:t>
      </w:r>
      <w:r>
        <w:rPr>
          <w:rFonts w:ascii="Arial" w:hAnsi="Arial" w:cs="Arial" w:eastAsia="Arial"/>
          <w:sz w:val="20"/>
          <w:szCs w:val="20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Lecture</w:t>
      </w:r>
      <w:r>
        <w:rPr>
          <w:rFonts w:ascii="Arial" w:hAnsi="Arial" w:cs="Arial" w:eastAsia="Arial"/>
          <w:sz w:val="20"/>
          <w:szCs w:val="20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Notes</w:t>
      </w:r>
      <w:r>
        <w:rPr>
          <w:rFonts w:ascii="Arial" w:hAnsi="Arial" w:cs="Arial" w:eastAsia="Arial"/>
          <w:sz w:val="20"/>
          <w:szCs w:val="20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</w:rPr>
        <w:t>CSS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549" w:lineRule="exact"/>
        <w:ind w:right="-20"/>
        <w:jc w:val="left"/>
        <w:tabs>
          <w:tab w:pos="41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48"/>
          <w:szCs w:val="48"/>
          <w:color w:val="FF0000"/>
          <w:spacing w:val="0"/>
          <w:w w:val="100"/>
          <w:position w:val="-1"/>
        </w:rPr>
        <w:t>HTML:</w:t>
      </w:r>
      <w:r>
        <w:rPr>
          <w:rFonts w:ascii="Arial" w:hAnsi="Arial" w:cs="Arial" w:eastAsia="Arial"/>
          <w:sz w:val="48"/>
          <w:szCs w:val="48"/>
          <w:color w:val="FF000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8"/>
          <w:szCs w:val="48"/>
          <w:color w:val="FF0000"/>
          <w:spacing w:val="0"/>
          <w:w w:val="100"/>
          <w:position w:val="-1"/>
        </w:rPr>
      </w:r>
      <w:r>
        <w:rPr>
          <w:rFonts w:ascii="Arial" w:hAnsi="Arial" w:cs="Arial" w:eastAsia="Arial"/>
          <w:sz w:val="20"/>
          <w:szCs w:val="20"/>
          <w:color w:val="595959"/>
          <w:spacing w:val="0"/>
          <w:w w:val="100"/>
          <w:position w:val="-2"/>
        </w:rPr>
        <w:t>18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400" w:h="8100" w:orient="landscape"/>
          <w:pgMar w:top="720" w:bottom="700" w:left="520" w:right="220"/>
          <w:cols w:num="3" w:equalWidth="0">
            <w:col w:w="2787" w:space="2615"/>
            <w:col w:w="2500" w:space="1309"/>
            <w:col w:w="4449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610" w:right="-20"/>
        <w:jc w:val="left"/>
        <w:tabs>
          <w:tab w:pos="1178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9"/>
          <w:szCs w:val="29"/>
          <w:color w:val="03030A"/>
          <w:w w:val="103"/>
          <w:b/>
          <w:bCs/>
        </w:rPr>
      </w:r>
      <w:r>
        <w:rPr>
          <w:rFonts w:ascii="Arial" w:hAnsi="Arial" w:cs="Arial" w:eastAsia="Arial"/>
          <w:sz w:val="29"/>
          <w:szCs w:val="29"/>
          <w:color w:val="03030A"/>
          <w:w w:val="103"/>
          <w:b/>
          <w:bCs/>
          <w:u w:val="single" w:color="030303"/>
        </w:rPr>
        <w:t>Firs</w:t>
      </w:r>
      <w:r>
        <w:rPr>
          <w:rFonts w:ascii="Arial" w:hAnsi="Arial" w:cs="Arial" w:eastAsia="Arial"/>
          <w:sz w:val="29"/>
          <w:szCs w:val="29"/>
          <w:color w:val="03030A"/>
          <w:w w:val="103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w w:val="104"/>
          <w:b/>
          <w:bCs/>
          <w:u w:val="single" w:color="030303"/>
        </w:rPr>
        <w:t>t</w:t>
      </w:r>
      <w:r>
        <w:rPr>
          <w:rFonts w:ascii="Arial" w:hAnsi="Arial" w:cs="Arial" w:eastAsia="Arial"/>
          <w:sz w:val="29"/>
          <w:szCs w:val="29"/>
          <w:color w:val="03030A"/>
          <w:w w:val="104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-24"/>
          <w:w w:val="99"/>
          <w:b/>
          <w:bCs/>
          <w:u w:val="single" w:color="030303"/>
        </w:rPr>
        <w:t> </w:t>
      </w:r>
      <w:r>
        <w:rPr>
          <w:rFonts w:ascii="Arial" w:hAnsi="Arial" w:cs="Arial" w:eastAsia="Arial"/>
          <w:sz w:val="29"/>
          <w:szCs w:val="29"/>
          <w:color w:val="03030A"/>
          <w:spacing w:val="-24"/>
          <w:w w:val="99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2"/>
          <w:b/>
          <w:bCs/>
          <w:u w:val="single" w:color="030303"/>
        </w:rPr>
        <w:t>Sectio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2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2"/>
          <w:b/>
          <w:bCs/>
          <w:u w:val="single" w:color="030303"/>
        </w:rPr>
        <w:t>n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2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-19"/>
          <w:w w:val="99"/>
          <w:b/>
          <w:bCs/>
          <w:u w:val="single" w:color="030303"/>
        </w:rPr>
        <w:t> </w:t>
      </w:r>
      <w:r>
        <w:rPr>
          <w:rFonts w:ascii="Arial" w:hAnsi="Arial" w:cs="Arial" w:eastAsia="Arial"/>
          <w:sz w:val="29"/>
          <w:szCs w:val="29"/>
          <w:color w:val="03030A"/>
          <w:spacing w:val="-19"/>
          <w:w w:val="99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4"/>
          <w:b/>
          <w:bCs/>
          <w:u w:val="single" w:color="030303"/>
        </w:rPr>
        <w:t>Heading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4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99"/>
          <w:b/>
          <w:bCs/>
          <w:u w:val="single" w:color="030303"/>
        </w:rPr>
        <w:t> 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  <w:u w:val="single" w:color="030303"/>
        </w:rPr>
        <w:tab/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  <w:u w:val="single" w:color="030303"/>
        </w:rPr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</w:rPr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auto"/>
        <w:ind w:left="1595" w:right="220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494949"/>
          <w:spacing w:val="0"/>
          <w:w w:val="100"/>
        </w:rPr>
        <w:t>Here</w:t>
      </w:r>
      <w:r>
        <w:rPr>
          <w:rFonts w:ascii="Arial" w:hAnsi="Arial" w:cs="Arial" w:eastAsia="Arial"/>
          <w:sz w:val="19"/>
          <w:szCs w:val="19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is</w:t>
      </w:r>
      <w:r>
        <w:rPr>
          <w:rFonts w:ascii="Arial" w:hAnsi="Arial" w:cs="Arial" w:eastAsia="Arial"/>
          <w:sz w:val="19"/>
          <w:szCs w:val="19"/>
          <w:color w:val="313131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-18"/>
          <w:w w:val="118"/>
        </w:rPr>
        <w:t>t</w:t>
      </w:r>
      <w:r>
        <w:rPr>
          <w:rFonts w:ascii="Arial" w:hAnsi="Arial" w:cs="Arial" w:eastAsia="Arial"/>
          <w:sz w:val="19"/>
          <w:szCs w:val="19"/>
          <w:color w:val="595959"/>
          <w:spacing w:val="-15"/>
          <w:w w:val="118"/>
        </w:rPr>
        <w:t>h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18"/>
        </w:rPr>
        <w:t>e</w:t>
      </w:r>
      <w:r>
        <w:rPr>
          <w:rFonts w:ascii="Arial" w:hAnsi="Arial" w:cs="Arial" w:eastAsia="Arial"/>
          <w:sz w:val="19"/>
          <w:szCs w:val="19"/>
          <w:color w:val="313131"/>
          <w:spacing w:val="5"/>
          <w:w w:val="118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3"/>
        </w:rPr>
        <w:t>fir</w:t>
      </w:r>
      <w:r>
        <w:rPr>
          <w:rFonts w:ascii="Arial" w:hAnsi="Arial" w:cs="Arial" w:eastAsia="Arial"/>
          <w:sz w:val="19"/>
          <w:szCs w:val="19"/>
          <w:color w:val="313131"/>
          <w:spacing w:val="-12"/>
          <w:w w:val="104"/>
        </w:rPr>
        <w:t>s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55"/>
        </w:rPr>
        <w:t>t</w:t>
      </w:r>
      <w:r>
        <w:rPr>
          <w:rFonts w:ascii="Arial" w:hAnsi="Arial" w:cs="Arial" w:eastAsia="Arial"/>
          <w:sz w:val="19"/>
          <w:szCs w:val="19"/>
          <w:color w:val="595959"/>
          <w:spacing w:val="-2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94949"/>
          <w:spacing w:val="0"/>
          <w:w w:val="105"/>
        </w:rPr>
        <w:t>paragraph</w:t>
      </w:r>
      <w:r>
        <w:rPr>
          <w:rFonts w:ascii="Arial" w:hAnsi="Arial" w:cs="Arial" w:eastAsia="Arial"/>
          <w:sz w:val="19"/>
          <w:szCs w:val="19"/>
          <w:color w:val="494949"/>
          <w:spacing w:val="11"/>
          <w:w w:val="104"/>
        </w:rPr>
        <w:t>,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3"/>
        </w:rPr>
        <w:t>cont</w:t>
      </w:r>
      <w:r>
        <w:rPr>
          <w:rFonts w:ascii="Arial" w:hAnsi="Arial" w:cs="Arial" w:eastAsia="Arial"/>
          <w:sz w:val="19"/>
          <w:szCs w:val="19"/>
          <w:color w:val="313131"/>
          <w:spacing w:val="-7"/>
          <w:w w:val="104"/>
        </w:rPr>
        <w:t>a</w:t>
      </w:r>
      <w:r>
        <w:rPr>
          <w:rFonts w:ascii="Arial" w:hAnsi="Arial" w:cs="Arial" w:eastAsia="Arial"/>
          <w:sz w:val="19"/>
          <w:szCs w:val="19"/>
          <w:color w:val="595959"/>
          <w:spacing w:val="-6"/>
          <w:w w:val="179"/>
        </w:rPr>
        <w:t>i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3"/>
        </w:rPr>
        <w:t>ning</w:t>
      </w:r>
      <w:r>
        <w:rPr>
          <w:rFonts w:ascii="Arial" w:hAnsi="Arial" w:cs="Arial" w:eastAsia="Arial"/>
          <w:sz w:val="19"/>
          <w:szCs w:val="19"/>
          <w:color w:val="313131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94949"/>
          <w:spacing w:val="0"/>
          <w:w w:val="100"/>
        </w:rPr>
        <w:t>text</w:t>
      </w:r>
      <w:r>
        <w:rPr>
          <w:rFonts w:ascii="Arial" w:hAnsi="Arial" w:cs="Arial" w:eastAsia="Arial"/>
          <w:sz w:val="19"/>
          <w:szCs w:val="19"/>
          <w:color w:val="49494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color w:val="313131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6"/>
        </w:rPr>
        <w:t>re</w:t>
      </w:r>
      <w:r>
        <w:rPr>
          <w:rFonts w:ascii="Arial" w:hAnsi="Arial" w:cs="Arial" w:eastAsia="Arial"/>
          <w:sz w:val="19"/>
          <w:szCs w:val="19"/>
          <w:color w:val="313131"/>
          <w:spacing w:val="-19"/>
          <w:w w:val="106"/>
        </w:rPr>
        <w:t>a</w:t>
      </w:r>
      <w:r>
        <w:rPr>
          <w:rFonts w:ascii="Arial" w:hAnsi="Arial" w:cs="Arial" w:eastAsia="Arial"/>
          <w:sz w:val="19"/>
          <w:szCs w:val="19"/>
          <w:color w:val="727474"/>
          <w:spacing w:val="0"/>
          <w:w w:val="153"/>
        </w:rPr>
        <w:t>l</w:t>
      </w:r>
      <w:r>
        <w:rPr>
          <w:rFonts w:ascii="Arial" w:hAnsi="Arial" w:cs="Arial" w:eastAsia="Arial"/>
          <w:sz w:val="19"/>
          <w:szCs w:val="19"/>
          <w:color w:val="727474"/>
          <w:spacing w:val="-14"/>
          <w:w w:val="153"/>
        </w:rPr>
        <w:t>l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16"/>
        </w:rPr>
        <w:t>y</w:t>
      </w:r>
      <w:r>
        <w:rPr>
          <w:rFonts w:ascii="Arial" w:hAnsi="Arial" w:cs="Arial" w:eastAsia="Arial"/>
          <w:sz w:val="19"/>
          <w:szCs w:val="19"/>
          <w:color w:val="313131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5"/>
        </w:rPr>
        <w:t>does</w:t>
      </w:r>
      <w:r>
        <w:rPr>
          <w:rFonts w:ascii="Arial" w:hAnsi="Arial" w:cs="Arial" w:eastAsia="Arial"/>
          <w:sz w:val="19"/>
          <w:szCs w:val="19"/>
          <w:color w:val="313131"/>
          <w:spacing w:val="-28"/>
          <w:w w:val="105"/>
        </w:rPr>
        <w:t>n</w:t>
      </w:r>
      <w:r>
        <w:rPr>
          <w:rFonts w:ascii="Arial" w:hAnsi="Arial" w:cs="Arial" w:eastAsia="Arial"/>
          <w:sz w:val="19"/>
          <w:szCs w:val="19"/>
          <w:color w:val="03030A"/>
          <w:spacing w:val="-9"/>
          <w:w w:val="157"/>
        </w:rPr>
        <w:t>'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55"/>
        </w:rPr>
        <w:t>t</w:t>
      </w:r>
      <w:r>
        <w:rPr>
          <w:rFonts w:ascii="Arial" w:hAnsi="Arial" w:cs="Arial" w:eastAsia="Arial"/>
          <w:sz w:val="19"/>
          <w:szCs w:val="19"/>
          <w:color w:val="313131"/>
          <w:spacing w:val="-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have</w:t>
      </w:r>
      <w:r>
        <w:rPr>
          <w:rFonts w:ascii="Arial" w:hAnsi="Arial" w:cs="Arial" w:eastAsia="Arial"/>
          <w:sz w:val="19"/>
          <w:szCs w:val="19"/>
          <w:color w:val="313131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any</w:t>
      </w:r>
      <w:r>
        <w:rPr>
          <w:rFonts w:ascii="Arial" w:hAnsi="Arial" w:cs="Arial" w:eastAsia="Arial"/>
          <w:sz w:val="19"/>
          <w:szCs w:val="19"/>
          <w:color w:val="313131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94949"/>
          <w:spacing w:val="0"/>
          <w:w w:val="100"/>
        </w:rPr>
        <w:t>use</w:t>
      </w:r>
      <w:r>
        <w:rPr>
          <w:rFonts w:ascii="Arial" w:hAnsi="Arial" w:cs="Arial" w:eastAsia="Arial"/>
          <w:sz w:val="19"/>
          <w:szCs w:val="19"/>
          <w:color w:val="49494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-7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59595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8"/>
        </w:rPr>
        <w:t>meaning</w:t>
      </w:r>
      <w:r>
        <w:rPr>
          <w:rFonts w:ascii="Arial" w:hAnsi="Arial" w:cs="Arial" w:eastAsia="Arial"/>
          <w:sz w:val="19"/>
          <w:szCs w:val="19"/>
          <w:color w:val="313131"/>
          <w:spacing w:val="6"/>
          <w:w w:val="108"/>
        </w:rPr>
        <w:t>;</w:t>
      </w:r>
      <w:r>
        <w:rPr>
          <w:rFonts w:ascii="Arial" w:hAnsi="Arial" w:cs="Arial" w:eastAsia="Arial"/>
          <w:sz w:val="19"/>
          <w:szCs w:val="19"/>
          <w:color w:val="1A1A1A"/>
          <w:spacing w:val="0"/>
          <w:w w:val="108"/>
        </w:rPr>
        <w:t>i</w:t>
      </w:r>
      <w:r>
        <w:rPr>
          <w:rFonts w:ascii="Arial" w:hAnsi="Arial" w:cs="Arial" w:eastAsia="Arial"/>
          <w:sz w:val="19"/>
          <w:szCs w:val="19"/>
          <w:color w:val="1A1A1A"/>
          <w:spacing w:val="0"/>
          <w:w w:val="108"/>
        </w:rPr>
        <w:t>t</w:t>
      </w:r>
      <w:r>
        <w:rPr>
          <w:rFonts w:ascii="Arial" w:hAnsi="Arial" w:cs="Arial" w:eastAsia="Arial"/>
          <w:sz w:val="19"/>
          <w:szCs w:val="19"/>
          <w:color w:val="1A1A1A"/>
          <w:spacing w:val="-2"/>
          <w:w w:val="108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11"/>
        </w:rPr>
        <w:t>ju</w:t>
      </w:r>
      <w:r>
        <w:rPr>
          <w:rFonts w:ascii="Arial" w:hAnsi="Arial" w:cs="Arial" w:eastAsia="Arial"/>
          <w:sz w:val="19"/>
          <w:szCs w:val="19"/>
          <w:color w:val="313131"/>
          <w:spacing w:val="-12"/>
          <w:w w:val="111"/>
        </w:rPr>
        <w:t>s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55"/>
        </w:rPr>
        <w:t>t</w:t>
      </w:r>
      <w:r>
        <w:rPr>
          <w:rFonts w:ascii="Arial" w:hAnsi="Arial" w:cs="Arial" w:eastAsia="Arial"/>
          <w:sz w:val="19"/>
          <w:szCs w:val="19"/>
          <w:color w:val="595959"/>
          <w:spacing w:val="-2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94949"/>
          <w:spacing w:val="0"/>
          <w:w w:val="114"/>
        </w:rPr>
        <w:t>prat</w:t>
      </w:r>
      <w:r>
        <w:rPr>
          <w:rFonts w:ascii="Arial" w:hAnsi="Arial" w:cs="Arial" w:eastAsia="Arial"/>
          <w:sz w:val="19"/>
          <w:szCs w:val="19"/>
          <w:color w:val="494949"/>
          <w:spacing w:val="-15"/>
          <w:w w:val="114"/>
        </w:rPr>
        <w:t>t</w:t>
      </w:r>
      <w:r>
        <w:rPr>
          <w:rFonts w:ascii="Arial" w:hAnsi="Arial" w:cs="Arial" w:eastAsia="Arial"/>
          <w:sz w:val="19"/>
          <w:szCs w:val="19"/>
          <w:color w:val="03030A"/>
          <w:spacing w:val="-5"/>
          <w:w w:val="179"/>
        </w:rPr>
        <w:t>l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97"/>
        </w:rPr>
        <w:t>es</w:t>
      </w:r>
      <w:r>
        <w:rPr>
          <w:rFonts w:ascii="Arial" w:hAnsi="Arial" w:cs="Arial" w:eastAsia="Arial"/>
          <w:sz w:val="19"/>
          <w:szCs w:val="19"/>
          <w:color w:val="313131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313131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1"/>
        </w:rPr>
        <w:t>and</w:t>
      </w:r>
      <w:r>
        <w:rPr>
          <w:rFonts w:ascii="Arial" w:hAnsi="Arial" w:cs="Arial" w:eastAsia="Arial"/>
          <w:sz w:val="19"/>
          <w:szCs w:val="19"/>
          <w:color w:val="313131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-19"/>
          <w:w w:val="114"/>
        </w:rPr>
        <w:t>o</w:t>
      </w:r>
      <w:r>
        <w:rPr>
          <w:rFonts w:ascii="Arial" w:hAnsi="Arial" w:cs="Arial" w:eastAsia="Arial"/>
          <w:sz w:val="19"/>
          <w:szCs w:val="19"/>
          <w:color w:val="595959"/>
          <w:spacing w:val="-25"/>
          <w:w w:val="131"/>
        </w:rPr>
        <w:t>n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296"/>
        </w:rPr>
        <w:t>,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296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wit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313131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no</w:t>
      </w:r>
      <w:r>
        <w:rPr>
          <w:rFonts w:ascii="Arial" w:hAnsi="Arial" w:cs="Arial" w:eastAsia="Arial"/>
          <w:sz w:val="19"/>
          <w:szCs w:val="19"/>
          <w:color w:val="313131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end</w:t>
      </w:r>
      <w:r>
        <w:rPr>
          <w:rFonts w:ascii="Arial" w:hAnsi="Arial" w:cs="Arial" w:eastAsia="Arial"/>
          <w:sz w:val="19"/>
          <w:szCs w:val="19"/>
          <w:color w:val="313131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whatsoever</w:t>
      </w:r>
      <w:r>
        <w:rPr>
          <w:rFonts w:ascii="Arial" w:hAnsi="Arial" w:cs="Arial" w:eastAsia="Arial"/>
          <w:sz w:val="19"/>
          <w:szCs w:val="19"/>
          <w:color w:val="313131"/>
          <w:spacing w:val="-19"/>
          <w:w w:val="100"/>
        </w:rPr>
        <w:t>,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no</w:t>
      </w:r>
      <w:r>
        <w:rPr>
          <w:rFonts w:ascii="Arial" w:hAnsi="Arial" w:cs="Arial" w:eastAsia="Arial"/>
          <w:sz w:val="19"/>
          <w:szCs w:val="19"/>
          <w:color w:val="313131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poin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313131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13131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95959"/>
          <w:spacing w:val="-18"/>
          <w:w w:val="123"/>
        </w:rPr>
        <w:t>m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7"/>
        </w:rPr>
        <w:t>ake</w:t>
      </w:r>
      <w:r>
        <w:rPr>
          <w:rFonts w:ascii="Arial" w:hAnsi="Arial" w:cs="Arial" w:eastAsia="Arial"/>
          <w:sz w:val="19"/>
          <w:szCs w:val="19"/>
          <w:color w:val="313131"/>
          <w:spacing w:val="-31"/>
          <w:w w:val="106"/>
        </w:rPr>
        <w:t>,</w:t>
      </w:r>
      <w:r>
        <w:rPr>
          <w:rFonts w:ascii="Arial" w:hAnsi="Arial" w:cs="Arial" w:eastAsia="Arial"/>
          <w:sz w:val="19"/>
          <w:szCs w:val="19"/>
          <w:color w:val="595959"/>
          <w:spacing w:val="-8"/>
          <w:w w:val="140"/>
        </w:rPr>
        <w:t>r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2"/>
        </w:rPr>
        <w:t>eally</w:t>
      </w:r>
      <w:r>
        <w:rPr>
          <w:rFonts w:ascii="Arial" w:hAnsi="Arial" w:cs="Arial" w:eastAsia="Arial"/>
          <w:sz w:val="19"/>
          <w:szCs w:val="19"/>
          <w:color w:val="313131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no</w:t>
      </w:r>
      <w:r>
        <w:rPr>
          <w:rFonts w:ascii="Arial" w:hAnsi="Arial" w:cs="Arial" w:eastAsia="Arial"/>
          <w:sz w:val="19"/>
          <w:szCs w:val="19"/>
          <w:color w:val="313131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purpose</w:t>
      </w:r>
      <w:r>
        <w:rPr>
          <w:rFonts w:ascii="Arial" w:hAnsi="Arial" w:cs="Arial" w:eastAsia="Arial"/>
          <w:sz w:val="19"/>
          <w:szCs w:val="19"/>
          <w:color w:val="313131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existenc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13131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313131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13131"/>
          <w:spacing w:val="0"/>
          <w:w w:val="109"/>
        </w:rPr>
        <w:t>all,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580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22pt;margin-top:.10083pt;width:94.5pt;height:.1pt;mso-position-horizontal-relative:page;mso-position-vertical-relative:paragraph;z-index:-1382" coordorigin="10440,2" coordsize="1890,2">
            <v:shape style="position:absolute;left:10440;top:2;width:1890;height:2" coordorigin="10440,2" coordsize="1890,0" path="m10440,2l12330,2e" filled="f" stroked="t" strokeweight="1.5pt" strokecolor="#000000">
              <v:path arrowok="t"/>
            </v:shape>
          </v:group>
          <w10:wrap type="none"/>
        </w:pict>
      </w:r>
      <w:r>
        <w:rPr/>
        <w:pict>
          <v:group style="position:absolute;margin-left:105.75pt;margin-top:17.725830pt;width:510pt;height:.1pt;mso-position-horizontal-relative:page;mso-position-vertical-relative:paragraph;z-index:-1381" coordorigin="2115,355" coordsize="10200,2">
            <v:shape style="position:absolute;left:2115;top:355;width:10200;height:2" coordorigin="2115,355" coordsize="10200,0" path="m2115,355l12315,355e" filled="f" stroked="t" strokeweight=".75pt" strokecolor="#000023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</w:rPr>
        <w:t>Anothe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9"/>
          <w:szCs w:val="29"/>
          <w:color w:val="03030A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0"/>
          <w:b/>
          <w:bCs/>
        </w:rPr>
        <w:t>Section</w:t>
      </w:r>
      <w:r>
        <w:rPr>
          <w:rFonts w:ascii="Arial" w:hAnsi="Arial" w:cs="Arial" w:eastAsia="Arial"/>
          <w:sz w:val="29"/>
          <w:szCs w:val="29"/>
          <w:color w:val="03030A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9"/>
          <w:szCs w:val="29"/>
          <w:color w:val="03030A"/>
          <w:spacing w:val="0"/>
          <w:w w:val="104"/>
          <w:b/>
          <w:bCs/>
        </w:rPr>
        <w:t>Heading</w:t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80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330pt;margin-top:10.785889pt;width:285.75pt;height:.1pt;mso-position-horizontal-relative:page;mso-position-vertical-relative:paragraph;z-index:-1380" coordorigin="6600,216" coordsize="5715,2">
            <v:shape style="position:absolute;left:6600;top:216;width:5715;height:2" coordorigin="6600,216" coordsize="5715,0" path="m6600,216l12315,216e" filled="f" stroked="t" strokeweight="2.25pt" strokecolor="#CCD4EB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color w:val="2A2D4B"/>
          <w:w w:val="103"/>
        </w:rPr>
        <w:t>Anoth</w:t>
      </w:r>
      <w:r>
        <w:rPr>
          <w:rFonts w:ascii="Arial" w:hAnsi="Arial" w:cs="Arial" w:eastAsia="Arial"/>
          <w:sz w:val="19"/>
          <w:szCs w:val="19"/>
          <w:color w:val="2A2D4B"/>
          <w:spacing w:val="-22"/>
          <w:w w:val="104"/>
        </w:rPr>
        <w:t>e</w:t>
      </w:r>
      <w:r>
        <w:rPr>
          <w:rFonts w:ascii="Arial" w:hAnsi="Arial" w:cs="Arial" w:eastAsia="Arial"/>
          <w:sz w:val="19"/>
          <w:szCs w:val="19"/>
          <w:color w:val="4F5470"/>
          <w:spacing w:val="0"/>
          <w:w w:val="140"/>
        </w:rPr>
        <w:t>r</w:t>
      </w:r>
      <w:r>
        <w:rPr>
          <w:rFonts w:ascii="Arial" w:hAnsi="Arial" w:cs="Arial" w:eastAsia="Arial"/>
          <w:sz w:val="19"/>
          <w:szCs w:val="19"/>
          <w:color w:val="4F5470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A2D4B"/>
          <w:spacing w:val="0"/>
          <w:w w:val="104"/>
        </w:rPr>
        <w:t>paragraph.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9"/>
          <w:pgMar w:header="920" w:footer="352" w:top="1480" w:bottom="540" w:left="520" w:right="200"/>
          <w:headerReference w:type="default" r:id="rId37"/>
          <w:footerReference w:type="default" r:id="rId38"/>
          <w:pgSz w:w="14400" w:h="81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39.525162pt;margin-top:367.183075pt;width:238.110235pt;height:30.992126pt;mso-position-horizontal-relative:page;mso-position-vertical-relative:page;z-index:-1379" coordorigin="4791,7344" coordsize="4762,620">
            <v:shape style="position:absolute;left:4791;top:7344;width:4762;height:620" coordorigin="4791,7344" coordsize="4762,620" path="m4791,7344l9553,7344,9553,7964,4791,7964,4791,7344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4.543306pt;margin-top:35.04134pt;width:670.913383pt;height:45.094488pt;mso-position-horizontal-relative:page;mso-position-vertical-relative:page;z-index:-1378" coordorigin="491,701" coordsize="13418,902">
            <v:shape style="position:absolute;left:491;top:701;width:13418;height:902" coordorigin="491,701" coordsize="13418,902" path="m491,701l13909,701,13909,1603,491,1603,491,701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67.12262pt;margin-top:367.182434pt;width:43.204724pt;height:30.992126pt;mso-position-horizontal-relative:page;mso-position-vertical-relative:page;z-index:-1377" coordorigin="13342,7344" coordsize="864,620">
            <v:shape style="position:absolute;left:13342;top:7344;width:864;height:620" coordorigin="13342,7344" coordsize="864,620" path="m13342,7344l14207,7344,14207,7963,13342,7963,13342,7344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4.543306pt;margin-top:90.746063pt;width:670.913383pt;height:269.007873pt;mso-position-horizontal-relative:page;mso-position-vertical-relative:page;z-index:-1376" coordorigin="491,1815" coordsize="13418,5380">
            <v:shape style="position:absolute;left:491;top:1815;width:13418;height:5380" coordorigin="491,1815" coordsize="13418,5380" path="m491,1815l13909,1815,13909,7195,491,7195,491,1815e" filled="t" fillcolor="#000000" stroked="f">
              <v:path arrowok="t"/>
              <v:fill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248" w:right="-20"/>
        <w:jc w:val="left"/>
        <w:tabs>
          <w:tab w:pos="8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CSS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preprocessors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(e.g.</w:t>
      </w:r>
      <w:r>
        <w:rPr>
          <w:rFonts w:ascii="Arial" w:hAnsi="Arial" w:cs="Arial" w:eastAsia="Arial"/>
          <w:sz w:val="36"/>
          <w:szCs w:val="36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less)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commonly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017" w:right="-20"/>
        <w:jc w:val="left"/>
        <w:tabs>
          <w:tab w:pos="1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Add</w:t>
      </w:r>
      <w:r>
        <w:rPr>
          <w:rFonts w:ascii="Arial" w:hAnsi="Arial" w:cs="Arial" w:eastAsia="Arial"/>
          <w:sz w:val="28"/>
          <w:szCs w:val="28"/>
          <w:color w:val="595959"/>
          <w:spacing w:val="-5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variable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functions</w:t>
      </w:r>
      <w:r>
        <w:rPr>
          <w:rFonts w:ascii="Arial" w:hAnsi="Arial" w:cs="Arial" w:eastAsia="Arial"/>
          <w:sz w:val="28"/>
          <w:szCs w:val="28"/>
          <w:color w:val="595959"/>
          <w:spacing w:val="-11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help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maintaining</w:t>
      </w:r>
      <w:r>
        <w:rPr>
          <w:rFonts w:ascii="Arial" w:hAnsi="Arial" w:cs="Arial" w:eastAsia="Arial"/>
          <w:sz w:val="28"/>
          <w:szCs w:val="28"/>
          <w:color w:val="595959"/>
          <w:spacing w:val="-1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large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collections</w:t>
      </w:r>
      <w:r>
        <w:rPr>
          <w:rFonts w:ascii="Arial" w:hAnsi="Arial" w:cs="Arial" w:eastAsia="Arial"/>
          <w:sz w:val="28"/>
          <w:szCs w:val="28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style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sheets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68" w:after="0" w:line="240" w:lineRule="auto"/>
        <w:ind w:left="1017" w:right="-20"/>
        <w:jc w:val="left"/>
        <w:tabs>
          <w:tab w:pos="1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Apply</w:t>
      </w:r>
      <w:r>
        <w:rPr>
          <w:rFonts w:ascii="Arial" w:hAnsi="Arial" w:cs="Arial" w:eastAsia="Arial"/>
          <w:sz w:val="28"/>
          <w:szCs w:val="28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scoping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using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naming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conventions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8" w:right="-20"/>
        <w:jc w:val="left"/>
        <w:tabs>
          <w:tab w:pos="8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●</w:t>
        <w:tab/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Composition</w:t>
      </w:r>
      <w:r>
        <w:rPr>
          <w:rFonts w:ascii="Arial" w:hAnsi="Arial" w:cs="Arial" w:eastAsia="Arial"/>
          <w:sz w:val="36"/>
          <w:szCs w:val="36"/>
          <w:color w:val="595959"/>
          <w:spacing w:val="-2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color w:val="595959"/>
          <w:spacing w:val="0"/>
          <w:w w:val="100"/>
        </w:rPr>
        <w:t>problem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4" w:after="0" w:line="240" w:lineRule="auto"/>
        <w:ind w:left="1017" w:right="-20"/>
        <w:jc w:val="left"/>
        <w:tabs>
          <w:tab w:pos="15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○</w:t>
        <w:tab/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It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can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be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really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hard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figure</w:t>
      </w:r>
      <w:r>
        <w:rPr>
          <w:rFonts w:ascii="Arial" w:hAnsi="Arial" w:cs="Arial" w:eastAsia="Arial"/>
          <w:sz w:val="28"/>
          <w:szCs w:val="28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out</w:t>
      </w:r>
      <w:r>
        <w:rPr>
          <w:rFonts w:ascii="Arial" w:hAnsi="Arial" w:cs="Arial" w:eastAsia="Arial"/>
          <w:sz w:val="28"/>
          <w:szCs w:val="28"/>
          <w:color w:val="595959"/>
          <w:spacing w:val="-4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what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rule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from</w:t>
      </w:r>
      <w:r>
        <w:rPr>
          <w:rFonts w:ascii="Arial" w:hAnsi="Arial" w:cs="Arial" w:eastAsia="Arial"/>
          <w:sz w:val="28"/>
          <w:szCs w:val="28"/>
          <w:color w:val="595959"/>
          <w:spacing w:val="-6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which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stylesheet</w:t>
      </w:r>
      <w:r>
        <w:rPr>
          <w:rFonts w:ascii="Arial" w:hAnsi="Arial" w:cs="Arial" w:eastAsia="Arial"/>
          <w:sz w:val="28"/>
          <w:szCs w:val="28"/>
          <w:color w:val="595959"/>
          <w:spacing w:val="-13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is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messing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things</w:t>
      </w:r>
      <w:r>
        <w:rPr>
          <w:rFonts w:ascii="Arial" w:hAnsi="Arial" w:cs="Arial" w:eastAsia="Arial"/>
          <w:sz w:val="28"/>
          <w:szCs w:val="28"/>
          <w:color w:val="595959"/>
          <w:spacing w:val="-7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595959"/>
          <w:spacing w:val="0"/>
          <w:w w:val="100"/>
        </w:rPr>
        <w:t>up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sectPr>
      <w:pgMar w:header="920" w:footer="352" w:top="1480" w:bottom="540" w:left="520" w:right="200"/>
      <w:headerReference w:type="default" r:id="rId39"/>
      <w:pgSz w:w="14400" w:h="810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39.525162pt;margin-top:367.183075pt;width:238.110235pt;height:30.992126pt;mso-position-horizontal-relative:page;mso-position-vertical-relative:page;z-index:-1417" coordorigin="4791,7344" coordsize="4762,620">
          <v:shape style="position:absolute;left:4791;top:7344;width:4762;height:620" coordorigin="4791,7344" coordsize="4762,620" path="m4791,7344l9553,7344,9553,7964,4791,7964,4791,7344e" filled="t" fillcolor="#000000" stroked="f">
            <v:path arrowok="t"/>
            <v:fill/>
          </v:shape>
        </v:group>
        <w10:wrap type="none"/>
      </w:pict>
    </w:r>
    <w:r>
      <w:rPr/>
      <w:pict>
        <v:group style="position:absolute;margin-left:667.12262pt;margin-top:367.182434pt;width:43.204724pt;height:30.992126pt;mso-position-horizontal-relative:page;mso-position-vertical-relative:page;z-index:-1416" coordorigin="13342,7344" coordsize="864,620">
          <v:shape style="position:absolute;left:13342;top:7344;width:864;height:620" coordorigin="13342,7344" coordsize="864,620" path="m13342,7344l14207,7344,14207,7963,13342,7963,13342,7344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415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7.018066pt;margin-top:377.175354pt;width:7.56pt;height:12.0pt;mso-position-horizontal-relative:page;mso-position-vertical-relative:page;z-index:-1414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39.525162pt;margin-top:367.183075pt;width:238.110235pt;height:30.992126pt;mso-position-horizontal-relative:page;mso-position-vertical-relative:page;z-index:-1383" coordorigin="4791,7344" coordsize="4762,620">
          <v:shape style="position:absolute;left:4791;top:7344;width:4762;height:620" coordorigin="4791,7344" coordsize="4762,620" path="m4791,7344l9553,7344,9553,7964,4791,7964,4791,7344e" filled="t" fillcolor="#000000" stroked="f">
            <v:path arrowok="t"/>
            <v:fill/>
          </v:shape>
        </v:group>
        <w10:wrap type="none"/>
      </w:pict>
    </w:r>
    <w:r>
      <w:rPr/>
      <w:pict>
        <v:group style="position:absolute;margin-left:667.12262pt;margin-top:367.182434pt;width:43.204724pt;height:30.992126pt;mso-position-horizontal-relative:page;mso-position-vertical-relative:page;z-index:-1382" coordorigin="13342,7344" coordsize="864,620">
          <v:shape style="position:absolute;left:13342;top:7344;width:864;height:620" coordorigin="13342,7344" coordsize="864,620" path="m13342,7344l14207,7344,14207,7963,13342,7963,13342,7344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381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0.458679pt;margin-top:377.175354pt;width:15.120004pt;height:12.0pt;mso-position-horizontal-relative:page;mso-position-vertical-relative:page;z-index:-1380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0.25pt;margin-top:376.39859pt;width:16.540001pt;height:13.0pt;mso-position-horizontal-relative:page;mso-position-vertical-relative:page;z-index:-1372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color w:val="595959"/>
                    <w:w w:val="11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color w:val="595959"/>
                    <w:spacing w:val="0"/>
                    <w:w w:val="1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25pt;margin-top:376.802002pt;width:126.659951pt;height:11.5pt;mso-position-horizontal-relative:page;mso-position-vertical-relative:page;z-index:-1371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9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Pr/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00"/>
                  </w:rPr>
                  <w:t>CS14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00"/>
                  </w:rPr>
                  <w:t>Lectur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10"/>
                  </w:rPr>
                  <w:t>Notes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10"/>
                  </w:rPr>
                  <w:t>-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34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595959"/>
                    <w:spacing w:val="0"/>
                    <w:w w:val="110"/>
                  </w:rPr>
                  <w:t>CSS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39.525162pt;margin-top:367.183075pt;width:238.110235pt;height:30.992126pt;mso-position-horizontal-relative:page;mso-position-vertical-relative:page;z-index:-1409" coordorigin="4791,7344" coordsize="4762,620">
          <v:shape style="position:absolute;left:4791;top:7344;width:4762;height:620" coordorigin="4791,7344" coordsize="4762,620" path="m4791,7344l9553,7344,9553,7964,4791,7964,4791,7344e" filled="t" fillcolor="#000000" stroked="f">
            <v:path arrowok="t"/>
            <v:fill/>
          </v:shape>
        </v:group>
        <w10:wrap type="none"/>
      </w:pict>
    </w:r>
    <w:r>
      <w:rPr/>
      <w:pict>
        <v:group style="position:absolute;margin-left:667.12262pt;margin-top:367.182434pt;width:43.204724pt;height:30.992126pt;mso-position-horizontal-relative:page;mso-position-vertical-relative:page;z-index:-1408" coordorigin="13342,7344" coordsize="864,620">
          <v:shape style="position:absolute;left:13342;top:7344;width:864;height:620" coordorigin="13342,7344" coordsize="864,620" path="m13342,7344l14207,7344,14207,7963,13342,7963,13342,7344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407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7.018066pt;margin-top:377.175354pt;width:7.56pt;height:12.0pt;mso-position-horizontal-relative:page;mso-position-vertical-relative:page;z-index:-1406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39.525162pt;margin-top:367.183075pt;width:238.110235pt;height:30.992126pt;mso-position-horizontal-relative:page;mso-position-vertical-relative:page;z-index:-1401" coordorigin="4791,7344" coordsize="4762,620">
          <v:shape style="position:absolute;left:4791;top:7344;width:4762;height:620" coordorigin="4791,7344" coordsize="4762,620" path="m4791,7344l9553,7344,9553,7964,4791,7964,4791,7344e" filled="t" fillcolor="#000000" stroked="f">
            <v:path arrowok="t"/>
            <v:fill/>
          </v:shape>
        </v:group>
        <w10:wrap type="none"/>
      </w:pict>
    </w:r>
    <w:r>
      <w:rPr/>
      <w:pict>
        <v:group style="position:absolute;margin-left:667.12262pt;margin-top:367.182434pt;width:43.204724pt;height:30.992126pt;mso-position-horizontal-relative:page;mso-position-vertical-relative:page;z-index:-1400" coordorigin="13342,7344" coordsize="864,620">
          <v:shape style="position:absolute;left:13342;top:7344;width:864;height:620" coordorigin="13342,7344" coordsize="864,620" path="m13342,7344l14207,7344,14207,7963,13342,7963,13342,7344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399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6.018066pt;margin-top:377.175354pt;width:9.56pt;height:12.0pt;mso-position-horizontal-relative:page;mso-position-vertical-relative:page;z-index:-1398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393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0.458679pt;margin-top:377.175354pt;width:15.12pt;height:12.0pt;mso-position-horizontal-relative:page;mso-position-vertical-relative:page;z-index:-1392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75378pt;margin-top:377.175995pt;width:126.960006pt;height:12.0pt;mso-position-horizontal-relative:page;mso-position-vertical-relative:page;z-index:-1391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CS142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Lecture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0.458679pt;margin-top:377.175354pt;width:15.12pt;height:12.0pt;mso-position-horizontal-relative:page;mso-position-vertical-relative:page;z-index:-1390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595959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413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355.080014pt;height:29.999999pt;mso-position-horizontal-relative:page;mso-position-vertical-relative:page;z-index:-1412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Driving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problem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behind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89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578.940023pt;height:29.999999pt;mso-position-horizontal-relative:page;mso-position-vertical-relative:page;z-index:-1388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Size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Properties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Element,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pad,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margin,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border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87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235.57107pt;height:31.893888pt;mso-position-horizontal-relative:page;mso-position-vertical-relative:page;z-index:-1386" type="#_x0000_t202" filled="f" stroked="f">
          <v:textbox inset="0,0,0,0">
            <w:txbxContent>
              <w:p>
                <w:pPr>
                  <w:spacing w:before="0" w:after="0" w:line="614" w:lineRule="exact"/>
                  <w:ind w:left="20" w:right="-110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Consolas" w:hAnsi="Consolas" w:cs="Consolas" w:eastAsia="Consolas"/>
                    <w:sz w:val="56"/>
                    <w:szCs w:val="56"/>
                    <w:w w:val="99"/>
                    <w:position w:val="2"/>
                  </w:rPr>
                  <w:t>position</w:t>
                </w:r>
                <w:r>
                  <w:rPr>
                    <w:rFonts w:ascii="Consolas" w:hAnsi="Consolas" w:cs="Consolas" w:eastAsia="Consolas"/>
                    <w:sz w:val="56"/>
                    <w:szCs w:val="56"/>
                    <w:spacing w:val="-153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2"/>
                  </w:rPr>
                  <w:t>property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85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393.972013pt;height:29.999999pt;mso-position-horizontal-relative:page;mso-position-vertical-relative:page;z-index:-1384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Some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more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common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properties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79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432.780015pt;height:29.999999pt;mso-position-horizontal-relative:page;mso-position-vertical-relative:page;z-index:-1378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Element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visibility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control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properties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77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297.512011pt;height:29.999999pt;mso-position-horizontal-relative:page;mso-position-vertical-relative:page;z-index:-1376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Flexbox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Grid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layout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75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299.024010pt;height:29.999999pt;mso-position-horizontal-relative:page;mso-position-vertical-relative:page;z-index:-1374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Some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other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issues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pt;margin-top:45.716347pt;width:202.615659pt;height:29.5pt;mso-position-horizontal-relative:page;mso-position-vertical-relative:page;z-index:-1373" type="#_x0000_t202" filled="f" stroked="f">
          <v:textbox inset="0,0,0,0">
            <w:txbxContent>
              <w:p>
                <w:pPr>
                  <w:spacing w:before="0" w:after="0" w:line="582" w:lineRule="exact"/>
                  <w:ind w:left="20" w:right="-103"/>
                  <w:jc w:val="left"/>
                  <w:rPr>
                    <w:rFonts w:ascii="Arial" w:hAnsi="Arial" w:cs="Arial" w:eastAsia="Arial"/>
                    <w:sz w:val="55"/>
                    <w:szCs w:val="55"/>
                  </w:rPr>
                </w:pPr>
                <w:rPr/>
                <w:r>
                  <w:rPr>
                    <w:rFonts w:ascii="Arial" w:hAnsi="Arial" w:cs="Arial" w:eastAsia="Arial"/>
                    <w:sz w:val="55"/>
                    <w:szCs w:val="55"/>
                    <w:color w:val="03030A"/>
                    <w:spacing w:val="0"/>
                    <w:w w:val="95"/>
                    <w:b/>
                    <w:bCs/>
                  </w:rPr>
                  <w:t>Exampl</w:t>
                </w:r>
                <w:r>
                  <w:rPr>
                    <w:rFonts w:ascii="Arial" w:hAnsi="Arial" w:cs="Arial" w:eastAsia="Arial"/>
                    <w:sz w:val="55"/>
                    <w:szCs w:val="55"/>
                    <w:color w:val="03030A"/>
                    <w:spacing w:val="0"/>
                    <w:w w:val="95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55"/>
                    <w:szCs w:val="55"/>
                    <w:color w:val="03030A"/>
                    <w:spacing w:val="8"/>
                    <w:w w:val="95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55"/>
                    <w:szCs w:val="55"/>
                    <w:color w:val="03030A"/>
                    <w:spacing w:val="0"/>
                    <w:w w:val="100"/>
                    <w:b/>
                    <w:bCs/>
                  </w:rPr>
                  <w:t>Output</w:t>
                </w:r>
                <w:r>
                  <w:rPr>
                    <w:rFonts w:ascii="Arial" w:hAnsi="Arial" w:cs="Arial" w:eastAsia="Arial"/>
                    <w:sz w:val="55"/>
                    <w:szCs w:val="55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264.780009pt;height:29.999999pt;mso-position-horizontal-relative:page;mso-position-vertical-relative:page;z-index:-1370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real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world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411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513.644019pt;height:29.999999pt;mso-position-horizontal-relative:page;mso-position-vertical-relative:page;z-index:-1410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Key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concept: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Separate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style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from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content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405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546.515167pt;height:29.999999pt;mso-position-horizontal-relative:page;mso-position-vertical-relative:page;z-index:-1404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Style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sheet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contain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one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or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more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b/>
                    <w:bCs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b/>
                    <w:bCs/>
                  </w:rPr>
                  <w:t>Rules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403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286.592009pt;height:29.999999pt;mso-position-horizontal-relative:page;mso-position-vertical-relative:page;z-index:-1402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Pseudo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Selectors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2322pt;margin-top:35.040356pt;width:670.915352pt;height:45.096457pt;mso-position-horizontal-relative:page;mso-position-vertical-relative:page;z-index:-1397" coordorigin="491,701" coordsize="13418,902">
          <v:group style="position:absolute;left:491;top:701;width:13418;height:902" coordorigin="491,701" coordsize="13418,902">
            <v:shape style="position:absolute;left:491;top:701;width:13418;height:902" coordorigin="491,701" coordsize="13418,902" path="m491,701l13909,701,13909,1603,491,1603,491,701e" filled="t" fillcolor="#000000" stroked="f">
              <v:path arrowok="t"/>
              <v:fill/>
            </v:shape>
          </v:group>
          <v:group style="position:absolute;left:4485;top:1084;width:2;height:368" coordorigin="4485,1084" coordsize="2,368">
            <v:shape style="position:absolute;left:4485;top:1084;width:2;height:368" coordorigin="4485,1084" coordsize="0,368" path="m4485,1084l4485,1452,4485,1084xe" filled="t" fillcolor="#010000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194.808004pt;height:29.999999pt;mso-position-horizontal-relative:page;mso-position-vertical-relative:page;z-index:-1396" type="#_x0000_t202" filled="f" stroked="f">
          <v:textbox inset="0,0,0,0">
            <w:txbxContent>
              <w:p>
                <w:pPr>
                  <w:spacing w:before="0" w:after="0" w:line="592" w:lineRule="exact"/>
                  <w:ind w:left="20" w:right="-104"/>
                  <w:jc w:val="left"/>
                  <w:rPr>
                    <w:rFonts w:ascii="Arial" w:hAnsi="Arial" w:cs="Arial" w:eastAsia="Arial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CSS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  <w:t>Properties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4.543306pt;margin-top:35.04134pt;width:670.913383pt;height:45.094488pt;mso-position-horizontal-relative:page;mso-position-vertical-relative:page;z-index:-1395" coordorigin="491,701" coordsize="13418,902">
          <v:shape style="position:absolute;left:491;top:701;width:13418;height:902" coordorigin="491,701" coordsize="13418,902" path="m491,701l13909,701,13909,1603,491,1603,491,701e" filled="t" fillcolor="#0000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293308pt;margin-top:44.982529pt;width:594.436186pt;height:31.893888pt;mso-position-horizontal-relative:page;mso-position-vertical-relative:page;z-index:-1394" type="#_x0000_t202" filled="f" stroked="f">
          <v:textbox inset="0,0,0,0">
            <w:txbxContent>
              <w:p>
                <w:pPr>
                  <w:spacing w:before="0" w:after="0" w:line="614" w:lineRule="exact"/>
                  <w:ind w:left="20" w:right="-110"/>
                  <w:jc w:val="left"/>
                  <w:rPr>
                    <w:rFonts w:ascii="Consolas" w:hAnsi="Consolas" w:cs="Consolas" w:eastAsia="Consolas"/>
                    <w:sz w:val="56"/>
                    <w:szCs w:val="56"/>
                  </w:rPr>
                </w:pPr>
                <w:rPr/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2"/>
                  </w:rPr>
                  <w:t>Color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2"/>
                  </w:rPr>
                  <w:t>-</w:t>
                </w:r>
                <w:r>
                  <w:rPr>
                    <w:rFonts w:ascii="Arial" w:hAnsi="Arial" w:cs="Arial" w:eastAsia="Arial"/>
                    <w:sz w:val="56"/>
                    <w:szCs w:val="56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color w:val="595959"/>
                    <w:spacing w:val="0"/>
                    <w:w w:val="100"/>
                    <w:position w:val="2"/>
                  </w:rPr>
                  <w:t>Properties:</w:t>
                </w:r>
                <w:r>
                  <w:rPr>
                    <w:rFonts w:ascii="Arial" w:hAnsi="Arial" w:cs="Arial" w:eastAsia="Arial"/>
                    <w:sz w:val="56"/>
                    <w:szCs w:val="56"/>
                    <w:color w:val="595959"/>
                    <w:spacing w:val="-27"/>
                    <w:w w:val="100"/>
                    <w:position w:val="2"/>
                  </w:rPr>
                  <w:t> </w:t>
                </w:r>
                <w:r>
                  <w:rPr>
                    <w:rFonts w:ascii="Consolas" w:hAnsi="Consolas" w:cs="Consolas" w:eastAsia="Consolas"/>
                    <w:sz w:val="56"/>
                    <w:szCs w:val="56"/>
                    <w:color w:val="595959"/>
                    <w:spacing w:val="0"/>
                    <w:w w:val="99"/>
                    <w:position w:val="2"/>
                  </w:rPr>
                  <w:t>color</w:t>
                </w:r>
                <w:r>
                  <w:rPr>
                    <w:rFonts w:ascii="Consolas" w:hAnsi="Consolas" w:cs="Consolas" w:eastAsia="Consolas"/>
                    <w:sz w:val="56"/>
                    <w:szCs w:val="56"/>
                    <w:color w:val="595959"/>
                    <w:spacing w:val="-153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56"/>
                    <w:szCs w:val="56"/>
                    <w:color w:val="595959"/>
                    <w:spacing w:val="0"/>
                    <w:w w:val="100"/>
                    <w:position w:val="2"/>
                  </w:rPr>
                  <w:t>&amp;</w:t>
                </w:r>
                <w:r>
                  <w:rPr>
                    <w:rFonts w:ascii="Arial" w:hAnsi="Arial" w:cs="Arial" w:eastAsia="Arial"/>
                    <w:sz w:val="56"/>
                    <w:szCs w:val="56"/>
                    <w:color w:val="595959"/>
                    <w:spacing w:val="-4"/>
                    <w:w w:val="100"/>
                    <w:position w:val="2"/>
                  </w:rPr>
                  <w:t> </w:t>
                </w:r>
                <w:r>
                  <w:rPr>
                    <w:rFonts w:ascii="Consolas" w:hAnsi="Consolas" w:cs="Consolas" w:eastAsia="Consolas"/>
                    <w:sz w:val="56"/>
                    <w:szCs w:val="56"/>
                    <w:color w:val="595959"/>
                    <w:spacing w:val="0"/>
                    <w:w w:val="100"/>
                    <w:position w:val="2"/>
                  </w:rPr>
                  <w:t>background_color</w:t>
                </w:r>
                <w:r>
                  <w:rPr>
                    <w:rFonts w:ascii="Consolas" w:hAnsi="Consolas" w:cs="Consolas" w:eastAsia="Consolas"/>
                    <w:sz w:val="56"/>
                    <w:szCs w:val="5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header" Target="header8.xml"/><Relationship Id="rId22" Type="http://schemas.openxmlformats.org/officeDocument/2006/relationships/footer" Target="footer7.xml"/><Relationship Id="rId23" Type="http://schemas.openxmlformats.org/officeDocument/2006/relationships/header" Target="header9.xml"/><Relationship Id="rId24" Type="http://schemas.openxmlformats.org/officeDocument/2006/relationships/footer" Target="footer8.xml"/><Relationship Id="rId25" Type="http://schemas.openxmlformats.org/officeDocument/2006/relationships/header" Target="header10.xml"/><Relationship Id="rId26" Type="http://schemas.openxmlformats.org/officeDocument/2006/relationships/footer" Target="footer9.xml"/><Relationship Id="rId27" Type="http://schemas.openxmlformats.org/officeDocument/2006/relationships/header" Target="header11.xml"/><Relationship Id="rId28" Type="http://schemas.openxmlformats.org/officeDocument/2006/relationships/footer" Target="footer10.xml"/><Relationship Id="rId29" Type="http://schemas.openxmlformats.org/officeDocument/2006/relationships/header" Target="header12.xml"/><Relationship Id="rId30" Type="http://schemas.openxmlformats.org/officeDocument/2006/relationships/footer" Target="footer11.xml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header" Target="header16.xml"/><Relationship Id="rId35" Type="http://schemas.openxmlformats.org/officeDocument/2006/relationships/header" Target="header17.xml"/><Relationship Id="rId36" Type="http://schemas.openxmlformats.org/officeDocument/2006/relationships/footer" Target="footer12.xml"/><Relationship Id="rId37" Type="http://schemas.openxmlformats.org/officeDocument/2006/relationships/header" Target="header18.xml"/><Relationship Id="rId38" Type="http://schemas.openxmlformats.org/officeDocument/2006/relationships/footer" Target="footer13.xml"/><Relationship Id="rId39" Type="http://schemas.openxmlformats.org/officeDocument/2006/relationships/header" Target="header1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2020-12-10T16:59:40Z</dcterms:created>
  <dcterms:modified xsi:type="dcterms:W3CDTF">2020-12-10T16:59:40Z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LastSaved">
    <vt:filetime>2020-12-10T00:00:00Z</vt:filetime>
  </property>
</Properties>
</file>